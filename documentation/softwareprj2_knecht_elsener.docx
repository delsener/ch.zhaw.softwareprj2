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Default="00E2445F" w:rsidP="00E2445F">
      <w:pPr>
        <w:spacing w:after="200" w:line="276" w:lineRule="auto"/>
        <w:jc w:val="left"/>
        <w:rPr>
          <w:sz w:val="32"/>
          <w:szCs w:val="32"/>
          <w:lang w:val="de-DE"/>
        </w:rPr>
      </w:pPr>
    </w:p>
    <w:p w:rsidR="00E2445F" w:rsidRPr="00BA4DA8" w:rsidRDefault="00E2445F" w:rsidP="00E2445F">
      <w:pPr>
        <w:spacing w:after="0" w:line="276" w:lineRule="auto"/>
        <w:jc w:val="left"/>
        <w:rPr>
          <w:b/>
          <w:sz w:val="40"/>
          <w:szCs w:val="40"/>
          <w:lang w:val="de-DE"/>
        </w:rPr>
      </w:pPr>
      <w:r>
        <w:rPr>
          <w:b/>
          <w:sz w:val="40"/>
          <w:szCs w:val="40"/>
          <w:lang w:val="de-DE"/>
        </w:rPr>
        <w:t>Software Projekt 2</w:t>
      </w:r>
    </w:p>
    <w:p w:rsidR="00E2445F" w:rsidRPr="00E2445F" w:rsidRDefault="00E2445F" w:rsidP="00E2445F">
      <w:pPr>
        <w:spacing w:after="200" w:line="276" w:lineRule="auto"/>
        <w:jc w:val="left"/>
        <w:rPr>
          <w:b/>
          <w:sz w:val="52"/>
          <w:szCs w:val="52"/>
          <w:lang w:val="de-DE"/>
        </w:rPr>
      </w:pPr>
      <w:r w:rsidRPr="00E2445F">
        <w:rPr>
          <w:b/>
          <w:sz w:val="52"/>
          <w:szCs w:val="52"/>
          <w:lang w:val="de-DE"/>
        </w:rPr>
        <w:t>Dynamische Systeme</w:t>
      </w:r>
    </w:p>
    <w:p w:rsidR="00E2445F" w:rsidRDefault="00E2445F" w:rsidP="00E2445F">
      <w:pPr>
        <w:spacing w:after="200" w:line="276" w:lineRule="auto"/>
        <w:jc w:val="left"/>
        <w:rPr>
          <w:b/>
          <w:sz w:val="38"/>
          <w:szCs w:val="38"/>
          <w:lang w:val="de-DE"/>
        </w:rPr>
      </w:pPr>
    </w:p>
    <w:p w:rsidR="00884AA9" w:rsidRDefault="00884AA9" w:rsidP="00E2445F">
      <w:pPr>
        <w:spacing w:after="200" w:line="276" w:lineRule="auto"/>
        <w:jc w:val="left"/>
        <w:rPr>
          <w:b/>
          <w:sz w:val="38"/>
          <w:szCs w:val="38"/>
          <w:lang w:val="de-DE"/>
        </w:rPr>
      </w:pPr>
    </w:p>
    <w:p w:rsidR="00E2445F" w:rsidRDefault="00E2445F" w:rsidP="00E2445F">
      <w:pPr>
        <w:spacing w:after="0" w:line="276" w:lineRule="auto"/>
        <w:jc w:val="left"/>
        <w:rPr>
          <w:sz w:val="32"/>
          <w:szCs w:val="32"/>
          <w:lang w:val="de-DE"/>
        </w:rPr>
      </w:pPr>
      <w:r>
        <w:rPr>
          <w:sz w:val="32"/>
          <w:szCs w:val="32"/>
          <w:lang w:val="de-DE"/>
        </w:rPr>
        <w:t>Projektarbeit</w:t>
      </w:r>
    </w:p>
    <w:p w:rsidR="00E2445F" w:rsidRPr="00B22657" w:rsidRDefault="00E2445F" w:rsidP="00E2445F">
      <w:pPr>
        <w:spacing w:after="0" w:line="276" w:lineRule="auto"/>
        <w:jc w:val="left"/>
        <w:rPr>
          <w:sz w:val="26"/>
          <w:szCs w:val="26"/>
          <w:lang w:val="de-DE"/>
        </w:rPr>
      </w:pPr>
      <w:r w:rsidRPr="00B22657">
        <w:rPr>
          <w:sz w:val="26"/>
          <w:szCs w:val="26"/>
          <w:lang w:val="de-DE"/>
        </w:rPr>
        <w:t>Zürcher Hochschule für Angewandte Wissenschaften</w:t>
      </w:r>
    </w:p>
    <w:p w:rsidR="00E2445F" w:rsidRDefault="00E2445F"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884AA9" w:rsidRDefault="00884AA9" w:rsidP="00E2445F">
      <w:pPr>
        <w:spacing w:after="0" w:line="276" w:lineRule="auto"/>
        <w:jc w:val="left"/>
        <w:rPr>
          <w:sz w:val="32"/>
          <w:szCs w:val="32"/>
          <w:lang w:val="de-DE"/>
        </w:rPr>
      </w:pPr>
    </w:p>
    <w:p w:rsidR="00E2445F" w:rsidRDefault="00E2445F" w:rsidP="00E2445F">
      <w:pPr>
        <w:spacing w:after="0" w:line="276" w:lineRule="auto"/>
        <w:jc w:val="left"/>
        <w:rPr>
          <w:sz w:val="32"/>
          <w:szCs w:val="32"/>
          <w:lang w:val="de-DE"/>
        </w:rPr>
      </w:pPr>
      <w:r>
        <w:rPr>
          <w:sz w:val="32"/>
          <w:szCs w:val="32"/>
          <w:lang w:val="de-DE"/>
        </w:rPr>
        <w:t>Roger Knecht, David Elsener</w:t>
      </w:r>
    </w:p>
    <w:p w:rsidR="00E2445F" w:rsidRDefault="00E2445F" w:rsidP="00E2445F">
      <w:pPr>
        <w:spacing w:after="0" w:line="276" w:lineRule="auto"/>
        <w:jc w:val="left"/>
        <w:rPr>
          <w:sz w:val="26"/>
          <w:szCs w:val="26"/>
          <w:lang w:val="de-DE"/>
        </w:rPr>
      </w:pPr>
      <w:r>
        <w:rPr>
          <w:sz w:val="26"/>
          <w:szCs w:val="26"/>
          <w:lang w:val="de-DE"/>
        </w:rPr>
        <w:t xml:space="preserve">Klasse: 4Ib, Dozenten: </w:t>
      </w:r>
      <w:r w:rsidRPr="00E2445F">
        <w:rPr>
          <w:sz w:val="26"/>
          <w:szCs w:val="26"/>
          <w:lang w:val="de-DE"/>
        </w:rPr>
        <w:t>Syrus Mozafar</w:t>
      </w:r>
      <w:r>
        <w:rPr>
          <w:sz w:val="26"/>
          <w:szCs w:val="26"/>
          <w:lang w:val="de-DE"/>
        </w:rPr>
        <w:t xml:space="preserve">, </w:t>
      </w:r>
      <w:r w:rsidRPr="00E2445F">
        <w:rPr>
          <w:sz w:val="26"/>
          <w:szCs w:val="26"/>
          <w:lang w:val="de-DE"/>
        </w:rPr>
        <w:t>Albert Heuberger</w:t>
      </w: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884AA9" w:rsidRDefault="00884AA9"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E2445F" w:rsidP="00E2445F">
      <w:pPr>
        <w:spacing w:after="0" w:line="276" w:lineRule="auto"/>
        <w:jc w:val="left"/>
        <w:rPr>
          <w:sz w:val="26"/>
          <w:szCs w:val="26"/>
          <w:lang w:val="de-DE"/>
        </w:rPr>
      </w:pPr>
    </w:p>
    <w:p w:rsidR="00E2445F" w:rsidRDefault="00863943" w:rsidP="00E2445F">
      <w:pPr>
        <w:spacing w:after="0" w:line="276" w:lineRule="auto"/>
        <w:jc w:val="left"/>
        <w:rPr>
          <w:sz w:val="26"/>
          <w:szCs w:val="26"/>
          <w:lang w:val="de-DE"/>
        </w:rPr>
      </w:pPr>
      <w:r>
        <w:rPr>
          <w:sz w:val="26"/>
          <w:szCs w:val="26"/>
          <w:lang w:val="de-DE"/>
        </w:rPr>
        <w:t>07 Mai</w:t>
      </w:r>
      <w:r w:rsidR="00E2445F">
        <w:rPr>
          <w:sz w:val="26"/>
          <w:szCs w:val="26"/>
          <w:lang w:val="de-DE"/>
        </w:rPr>
        <w:t xml:space="preserve"> 2013</w:t>
      </w:r>
    </w:p>
    <w:p w:rsidR="004F28AB" w:rsidRDefault="005C5026">
      <w:pPr>
        <w:pStyle w:val="Heading1noToc"/>
      </w:pPr>
      <w:r w:rsidRPr="00D14C1D">
        <w:rPr>
          <w:rStyle w:val="NoProofingOn"/>
        </w:rPr>
        <w:lastRenderedPageBreak/>
        <w:t>Inhalt</w:t>
      </w:r>
    </w:p>
    <w:p w:rsidR="00355AD0" w:rsidRPr="0024047E" w:rsidRDefault="009E5EDA">
      <w:pPr>
        <w:pStyle w:val="Verzeichnis1"/>
        <w:rPr>
          <w:rFonts w:ascii="Calibri" w:hAnsi="Calibri"/>
          <w:b w:val="0"/>
          <w:kern w:val="0"/>
          <w:szCs w:val="22"/>
          <w:lang w:eastAsia="de-CH"/>
        </w:rPr>
      </w:pPr>
      <w:r>
        <w:fldChar w:fldCharType="begin"/>
      </w:r>
      <w:r>
        <w:instrText xml:space="preserve"> TOC \o "1-3" \h \z \u </w:instrText>
      </w:r>
      <w:r>
        <w:fldChar w:fldCharType="separate"/>
      </w:r>
      <w:hyperlink w:anchor="_Toc355704642" w:history="1">
        <w:r w:rsidR="00355AD0" w:rsidRPr="007E3FF2">
          <w:rPr>
            <w:rStyle w:val="Hyperlink"/>
          </w:rPr>
          <w:t>1.</w:t>
        </w:r>
        <w:r w:rsidR="00355AD0" w:rsidRPr="0024047E">
          <w:rPr>
            <w:rFonts w:ascii="Calibri" w:hAnsi="Calibri"/>
            <w:b w:val="0"/>
            <w:kern w:val="0"/>
            <w:szCs w:val="22"/>
            <w:lang w:eastAsia="de-CH"/>
          </w:rPr>
          <w:tab/>
        </w:r>
        <w:r w:rsidR="00355AD0" w:rsidRPr="007E3FF2">
          <w:rPr>
            <w:rStyle w:val="Hyperlink"/>
          </w:rPr>
          <w:t>Einleitung</w:t>
        </w:r>
        <w:r w:rsidR="00355AD0">
          <w:rPr>
            <w:webHidden/>
          </w:rPr>
          <w:tab/>
        </w:r>
        <w:r w:rsidR="00355AD0">
          <w:rPr>
            <w:webHidden/>
          </w:rPr>
          <w:fldChar w:fldCharType="begin"/>
        </w:r>
        <w:r w:rsidR="00355AD0">
          <w:rPr>
            <w:webHidden/>
          </w:rPr>
          <w:instrText xml:space="preserve"> PAGEREF _Toc355704642 \h </w:instrText>
        </w:r>
        <w:r w:rsidR="00355AD0">
          <w:rPr>
            <w:webHidden/>
          </w:rPr>
        </w:r>
        <w:r w:rsidR="00355AD0">
          <w:rPr>
            <w:webHidden/>
          </w:rPr>
          <w:fldChar w:fldCharType="separate"/>
        </w:r>
        <w:r w:rsidR="00355AD0">
          <w:rPr>
            <w:webHidden/>
          </w:rPr>
          <w:t>4</w:t>
        </w:r>
        <w:r w:rsidR="00355AD0">
          <w:rPr>
            <w:webHidden/>
          </w:rPr>
          <w:fldChar w:fldCharType="end"/>
        </w:r>
      </w:hyperlink>
    </w:p>
    <w:p w:rsidR="00355AD0" w:rsidRPr="0024047E" w:rsidRDefault="00355AD0">
      <w:pPr>
        <w:pStyle w:val="Verzeichnis2"/>
        <w:rPr>
          <w:rFonts w:ascii="Calibri" w:hAnsi="Calibri"/>
          <w:kern w:val="0"/>
          <w:szCs w:val="22"/>
          <w:lang w:eastAsia="de-CH"/>
        </w:rPr>
      </w:pPr>
      <w:hyperlink w:anchor="_Toc355704643" w:history="1">
        <w:r w:rsidRPr="007E3FF2">
          <w:rPr>
            <w:rStyle w:val="Hyperlink"/>
          </w:rPr>
          <w:t>1.1.</w:t>
        </w:r>
        <w:r w:rsidRPr="0024047E">
          <w:rPr>
            <w:rFonts w:ascii="Calibri" w:hAnsi="Calibri"/>
            <w:kern w:val="0"/>
            <w:szCs w:val="22"/>
            <w:lang w:eastAsia="de-CH"/>
          </w:rPr>
          <w:tab/>
        </w:r>
        <w:r w:rsidRPr="007E3FF2">
          <w:rPr>
            <w:rStyle w:val="Hyperlink"/>
          </w:rPr>
          <w:t>Thematik</w:t>
        </w:r>
        <w:r>
          <w:rPr>
            <w:webHidden/>
          </w:rPr>
          <w:tab/>
        </w:r>
        <w:r>
          <w:rPr>
            <w:webHidden/>
          </w:rPr>
          <w:fldChar w:fldCharType="begin"/>
        </w:r>
        <w:r>
          <w:rPr>
            <w:webHidden/>
          </w:rPr>
          <w:instrText xml:space="preserve"> PAGEREF _Toc355704643 \h </w:instrText>
        </w:r>
        <w:r>
          <w:rPr>
            <w:webHidden/>
          </w:rPr>
        </w:r>
        <w:r>
          <w:rPr>
            <w:webHidden/>
          </w:rPr>
          <w:fldChar w:fldCharType="separate"/>
        </w:r>
        <w:r>
          <w:rPr>
            <w:webHidden/>
          </w:rPr>
          <w:t>4</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44" w:history="1">
        <w:r w:rsidRPr="007E3FF2">
          <w:rPr>
            <w:rStyle w:val="Hyperlink"/>
          </w:rPr>
          <w:t>1.2.</w:t>
        </w:r>
        <w:r w:rsidRPr="0024047E">
          <w:rPr>
            <w:rFonts w:ascii="Calibri" w:hAnsi="Calibri"/>
            <w:kern w:val="0"/>
            <w:szCs w:val="22"/>
            <w:lang w:eastAsia="de-CH"/>
          </w:rPr>
          <w:tab/>
        </w:r>
        <w:r w:rsidRPr="007E3FF2">
          <w:rPr>
            <w:rStyle w:val="Hyperlink"/>
          </w:rPr>
          <w:t>Ziel der Arbeit</w:t>
        </w:r>
        <w:r>
          <w:rPr>
            <w:webHidden/>
          </w:rPr>
          <w:tab/>
        </w:r>
        <w:r>
          <w:rPr>
            <w:webHidden/>
          </w:rPr>
          <w:fldChar w:fldCharType="begin"/>
        </w:r>
        <w:r>
          <w:rPr>
            <w:webHidden/>
          </w:rPr>
          <w:instrText xml:space="preserve"> PAGEREF _Toc355704644 \h </w:instrText>
        </w:r>
        <w:r>
          <w:rPr>
            <w:webHidden/>
          </w:rPr>
        </w:r>
        <w:r>
          <w:rPr>
            <w:webHidden/>
          </w:rPr>
          <w:fldChar w:fldCharType="separate"/>
        </w:r>
        <w:r>
          <w:rPr>
            <w:webHidden/>
          </w:rPr>
          <w:t>4</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45" w:history="1">
        <w:r w:rsidRPr="007E3FF2">
          <w:rPr>
            <w:rStyle w:val="Hyperlink"/>
          </w:rPr>
          <w:t>1.3.</w:t>
        </w:r>
        <w:r w:rsidRPr="0024047E">
          <w:rPr>
            <w:rFonts w:ascii="Calibri" w:hAnsi="Calibri"/>
            <w:kern w:val="0"/>
            <w:szCs w:val="22"/>
            <w:lang w:eastAsia="de-CH"/>
          </w:rPr>
          <w:tab/>
        </w:r>
        <w:r w:rsidRPr="007E3FF2">
          <w:rPr>
            <w:rStyle w:val="Hyperlink"/>
          </w:rPr>
          <w:t>Realisierungspunkte</w:t>
        </w:r>
        <w:r>
          <w:rPr>
            <w:webHidden/>
          </w:rPr>
          <w:tab/>
        </w:r>
        <w:r>
          <w:rPr>
            <w:webHidden/>
          </w:rPr>
          <w:fldChar w:fldCharType="begin"/>
        </w:r>
        <w:r>
          <w:rPr>
            <w:webHidden/>
          </w:rPr>
          <w:instrText xml:space="preserve"> PAGEREF _Toc355704645 \h </w:instrText>
        </w:r>
        <w:r>
          <w:rPr>
            <w:webHidden/>
          </w:rPr>
        </w:r>
        <w:r>
          <w:rPr>
            <w:webHidden/>
          </w:rPr>
          <w:fldChar w:fldCharType="separate"/>
        </w:r>
        <w:r>
          <w:rPr>
            <w:webHidden/>
          </w:rPr>
          <w:t>4</w:t>
        </w:r>
        <w:r>
          <w:rPr>
            <w:webHidden/>
          </w:rPr>
          <w:fldChar w:fldCharType="end"/>
        </w:r>
      </w:hyperlink>
    </w:p>
    <w:p w:rsidR="00355AD0" w:rsidRPr="0024047E" w:rsidRDefault="00355AD0">
      <w:pPr>
        <w:pStyle w:val="Verzeichnis1"/>
        <w:rPr>
          <w:rFonts w:ascii="Calibri" w:hAnsi="Calibri"/>
          <w:b w:val="0"/>
          <w:kern w:val="0"/>
          <w:szCs w:val="22"/>
          <w:lang w:eastAsia="de-CH"/>
        </w:rPr>
      </w:pPr>
      <w:hyperlink w:anchor="_Toc355704646" w:history="1">
        <w:r w:rsidRPr="007E3FF2">
          <w:rPr>
            <w:rStyle w:val="Hyperlink"/>
          </w:rPr>
          <w:t>2.</w:t>
        </w:r>
        <w:r w:rsidRPr="0024047E">
          <w:rPr>
            <w:rFonts w:ascii="Calibri" w:hAnsi="Calibri"/>
            <w:b w:val="0"/>
            <w:kern w:val="0"/>
            <w:szCs w:val="22"/>
            <w:lang w:eastAsia="de-CH"/>
          </w:rPr>
          <w:tab/>
        </w:r>
        <w:r w:rsidRPr="007E3FF2">
          <w:rPr>
            <w:rStyle w:val="Hyperlink"/>
          </w:rPr>
          <w:t>Populationsdynamik</w:t>
        </w:r>
        <w:r>
          <w:rPr>
            <w:webHidden/>
          </w:rPr>
          <w:tab/>
        </w:r>
        <w:r>
          <w:rPr>
            <w:webHidden/>
          </w:rPr>
          <w:fldChar w:fldCharType="begin"/>
        </w:r>
        <w:r>
          <w:rPr>
            <w:webHidden/>
          </w:rPr>
          <w:instrText xml:space="preserve"> PAGEREF _Toc355704646 \h </w:instrText>
        </w:r>
        <w:r>
          <w:rPr>
            <w:webHidden/>
          </w:rPr>
        </w:r>
        <w:r>
          <w:rPr>
            <w:webHidden/>
          </w:rPr>
          <w:fldChar w:fldCharType="separate"/>
        </w:r>
        <w:r>
          <w:rPr>
            <w:webHidden/>
          </w:rPr>
          <w:t>6</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47" w:history="1">
        <w:r w:rsidRPr="007E3FF2">
          <w:rPr>
            <w:rStyle w:val="Hyperlink"/>
          </w:rPr>
          <w:t>2.1.</w:t>
        </w:r>
        <w:r w:rsidRPr="0024047E">
          <w:rPr>
            <w:rFonts w:ascii="Calibri" w:hAnsi="Calibri"/>
            <w:kern w:val="0"/>
            <w:szCs w:val="22"/>
            <w:lang w:eastAsia="de-CH"/>
          </w:rPr>
          <w:tab/>
        </w:r>
        <w:r w:rsidRPr="007E3FF2">
          <w:rPr>
            <w:rStyle w:val="Hyperlink"/>
          </w:rPr>
          <w:t>Was ist Populationsdyamik?</w:t>
        </w:r>
        <w:r>
          <w:rPr>
            <w:webHidden/>
          </w:rPr>
          <w:tab/>
        </w:r>
        <w:r>
          <w:rPr>
            <w:webHidden/>
          </w:rPr>
          <w:fldChar w:fldCharType="begin"/>
        </w:r>
        <w:r>
          <w:rPr>
            <w:webHidden/>
          </w:rPr>
          <w:instrText xml:space="preserve"> PAGEREF _Toc355704647 \h </w:instrText>
        </w:r>
        <w:r>
          <w:rPr>
            <w:webHidden/>
          </w:rPr>
        </w:r>
        <w:r>
          <w:rPr>
            <w:webHidden/>
          </w:rPr>
          <w:fldChar w:fldCharType="separate"/>
        </w:r>
        <w:r>
          <w:rPr>
            <w:webHidden/>
          </w:rPr>
          <w:t>6</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48" w:history="1">
        <w:r w:rsidRPr="007E3FF2">
          <w:rPr>
            <w:rStyle w:val="Hyperlink"/>
          </w:rPr>
          <w:t>2.2.</w:t>
        </w:r>
        <w:r w:rsidRPr="0024047E">
          <w:rPr>
            <w:rFonts w:ascii="Calibri" w:hAnsi="Calibri"/>
            <w:kern w:val="0"/>
            <w:szCs w:val="22"/>
            <w:lang w:eastAsia="de-CH"/>
          </w:rPr>
          <w:tab/>
        </w:r>
        <w:r w:rsidRPr="007E3FF2">
          <w:rPr>
            <w:rStyle w:val="Hyperlink"/>
          </w:rPr>
          <w:t>Hefe-Zucker-System</w:t>
        </w:r>
        <w:r>
          <w:rPr>
            <w:webHidden/>
          </w:rPr>
          <w:tab/>
        </w:r>
        <w:r>
          <w:rPr>
            <w:webHidden/>
          </w:rPr>
          <w:fldChar w:fldCharType="begin"/>
        </w:r>
        <w:r>
          <w:rPr>
            <w:webHidden/>
          </w:rPr>
          <w:instrText xml:space="preserve"> PAGEREF _Toc355704648 \h </w:instrText>
        </w:r>
        <w:r>
          <w:rPr>
            <w:webHidden/>
          </w:rPr>
        </w:r>
        <w:r>
          <w:rPr>
            <w:webHidden/>
          </w:rPr>
          <w:fldChar w:fldCharType="separate"/>
        </w:r>
        <w:r>
          <w:rPr>
            <w:webHidden/>
          </w:rPr>
          <w:t>6</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49" w:history="1">
        <w:r w:rsidRPr="007E3FF2">
          <w:rPr>
            <w:rStyle w:val="Hyperlink"/>
          </w:rPr>
          <w:t>2.3.</w:t>
        </w:r>
        <w:r w:rsidRPr="0024047E">
          <w:rPr>
            <w:rFonts w:ascii="Calibri" w:hAnsi="Calibri"/>
            <w:kern w:val="0"/>
            <w:szCs w:val="22"/>
            <w:lang w:eastAsia="de-CH"/>
          </w:rPr>
          <w:tab/>
        </w:r>
        <w:r w:rsidRPr="007E3FF2">
          <w:rPr>
            <w:rStyle w:val="Hyperlink"/>
          </w:rPr>
          <w:t>Räuber-Beute-System</w:t>
        </w:r>
        <w:r>
          <w:rPr>
            <w:webHidden/>
          </w:rPr>
          <w:tab/>
        </w:r>
        <w:r>
          <w:rPr>
            <w:webHidden/>
          </w:rPr>
          <w:fldChar w:fldCharType="begin"/>
        </w:r>
        <w:r>
          <w:rPr>
            <w:webHidden/>
          </w:rPr>
          <w:instrText xml:space="preserve"> PAGEREF _Toc355704649 \h </w:instrText>
        </w:r>
        <w:r>
          <w:rPr>
            <w:webHidden/>
          </w:rPr>
        </w:r>
        <w:r>
          <w:rPr>
            <w:webHidden/>
          </w:rPr>
          <w:fldChar w:fldCharType="separate"/>
        </w:r>
        <w:r>
          <w:rPr>
            <w:webHidden/>
          </w:rPr>
          <w:t>6</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50" w:history="1">
        <w:r w:rsidRPr="007E3FF2">
          <w:rPr>
            <w:rStyle w:val="Hyperlink"/>
          </w:rPr>
          <w:t>2.4.</w:t>
        </w:r>
        <w:r w:rsidRPr="0024047E">
          <w:rPr>
            <w:rFonts w:ascii="Calibri" w:hAnsi="Calibri"/>
            <w:kern w:val="0"/>
            <w:szCs w:val="22"/>
            <w:lang w:eastAsia="de-CH"/>
          </w:rPr>
          <w:tab/>
        </w:r>
        <w:r w:rsidRPr="007E3FF2">
          <w:rPr>
            <w:rStyle w:val="Hyperlink"/>
          </w:rPr>
          <w:t>DS mit zweiter Ableitung</w:t>
        </w:r>
        <w:r>
          <w:rPr>
            <w:webHidden/>
          </w:rPr>
          <w:tab/>
        </w:r>
        <w:r>
          <w:rPr>
            <w:webHidden/>
          </w:rPr>
          <w:fldChar w:fldCharType="begin"/>
        </w:r>
        <w:r>
          <w:rPr>
            <w:webHidden/>
          </w:rPr>
          <w:instrText xml:space="preserve"> PAGEREF _Toc355704650 \h </w:instrText>
        </w:r>
        <w:r>
          <w:rPr>
            <w:webHidden/>
          </w:rPr>
        </w:r>
        <w:r>
          <w:rPr>
            <w:webHidden/>
          </w:rPr>
          <w:fldChar w:fldCharType="separate"/>
        </w:r>
        <w:r>
          <w:rPr>
            <w:webHidden/>
          </w:rPr>
          <w:t>6</w:t>
        </w:r>
        <w:r>
          <w:rPr>
            <w:webHidden/>
          </w:rPr>
          <w:fldChar w:fldCharType="end"/>
        </w:r>
      </w:hyperlink>
    </w:p>
    <w:p w:rsidR="00355AD0" w:rsidRPr="0024047E" w:rsidRDefault="00355AD0">
      <w:pPr>
        <w:pStyle w:val="Verzeichnis1"/>
        <w:rPr>
          <w:rFonts w:ascii="Calibri" w:hAnsi="Calibri"/>
          <w:b w:val="0"/>
          <w:kern w:val="0"/>
          <w:szCs w:val="22"/>
          <w:lang w:eastAsia="de-CH"/>
        </w:rPr>
      </w:pPr>
      <w:hyperlink w:anchor="_Toc355704651" w:history="1">
        <w:r w:rsidRPr="007E3FF2">
          <w:rPr>
            <w:rStyle w:val="Hyperlink"/>
          </w:rPr>
          <w:t>3.</w:t>
        </w:r>
        <w:r w:rsidRPr="0024047E">
          <w:rPr>
            <w:rFonts w:ascii="Calibri" w:hAnsi="Calibri"/>
            <w:b w:val="0"/>
            <w:kern w:val="0"/>
            <w:szCs w:val="22"/>
            <w:lang w:eastAsia="de-CH"/>
          </w:rPr>
          <w:tab/>
        </w:r>
        <w:r w:rsidRPr="007E3FF2">
          <w:rPr>
            <w:rStyle w:val="Hyperlink"/>
          </w:rPr>
          <w:t>Projektplanung</w:t>
        </w:r>
        <w:r>
          <w:rPr>
            <w:webHidden/>
          </w:rPr>
          <w:tab/>
        </w:r>
        <w:r>
          <w:rPr>
            <w:webHidden/>
          </w:rPr>
          <w:fldChar w:fldCharType="begin"/>
        </w:r>
        <w:r>
          <w:rPr>
            <w:webHidden/>
          </w:rPr>
          <w:instrText xml:space="preserve"> PAGEREF _Toc355704651 \h </w:instrText>
        </w:r>
        <w:r>
          <w:rPr>
            <w:webHidden/>
          </w:rPr>
        </w:r>
        <w:r>
          <w:rPr>
            <w:webHidden/>
          </w:rPr>
          <w:fldChar w:fldCharType="separate"/>
        </w:r>
        <w:r>
          <w:rPr>
            <w:webHidden/>
          </w:rPr>
          <w:t>7</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52" w:history="1">
        <w:r w:rsidRPr="007E3FF2">
          <w:rPr>
            <w:rStyle w:val="Hyperlink"/>
          </w:rPr>
          <w:t>3.1.</w:t>
        </w:r>
        <w:r w:rsidRPr="0024047E">
          <w:rPr>
            <w:rFonts w:ascii="Calibri" w:hAnsi="Calibri"/>
            <w:kern w:val="0"/>
            <w:szCs w:val="22"/>
            <w:lang w:eastAsia="de-CH"/>
          </w:rPr>
          <w:tab/>
        </w:r>
        <w:r w:rsidRPr="007E3FF2">
          <w:rPr>
            <w:rStyle w:val="Hyperlink"/>
          </w:rPr>
          <w:t>Agile Softwareentwicklung</w:t>
        </w:r>
        <w:r>
          <w:rPr>
            <w:webHidden/>
          </w:rPr>
          <w:tab/>
        </w:r>
        <w:r>
          <w:rPr>
            <w:webHidden/>
          </w:rPr>
          <w:fldChar w:fldCharType="begin"/>
        </w:r>
        <w:r>
          <w:rPr>
            <w:webHidden/>
          </w:rPr>
          <w:instrText xml:space="preserve"> PAGEREF _Toc355704652 \h </w:instrText>
        </w:r>
        <w:r>
          <w:rPr>
            <w:webHidden/>
          </w:rPr>
        </w:r>
        <w:r>
          <w:rPr>
            <w:webHidden/>
          </w:rPr>
          <w:fldChar w:fldCharType="separate"/>
        </w:r>
        <w:r>
          <w:rPr>
            <w:webHidden/>
          </w:rPr>
          <w:t>7</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53" w:history="1">
        <w:r w:rsidRPr="007E3FF2">
          <w:rPr>
            <w:rStyle w:val="Hyperlink"/>
          </w:rPr>
          <w:t>3.1.1.</w:t>
        </w:r>
        <w:r w:rsidRPr="0024047E">
          <w:rPr>
            <w:rFonts w:ascii="Calibri" w:hAnsi="Calibri"/>
            <w:kern w:val="0"/>
            <w:szCs w:val="22"/>
            <w:lang w:eastAsia="de-CH"/>
          </w:rPr>
          <w:tab/>
        </w:r>
        <w:r w:rsidRPr="007E3FF2">
          <w:rPr>
            <w:rStyle w:val="Hyperlink"/>
          </w:rPr>
          <w:t>Iterationsplanung</w:t>
        </w:r>
        <w:r>
          <w:rPr>
            <w:webHidden/>
          </w:rPr>
          <w:tab/>
        </w:r>
        <w:r>
          <w:rPr>
            <w:webHidden/>
          </w:rPr>
          <w:fldChar w:fldCharType="begin"/>
        </w:r>
        <w:r>
          <w:rPr>
            <w:webHidden/>
          </w:rPr>
          <w:instrText xml:space="preserve"> PAGEREF _Toc355704653 \h </w:instrText>
        </w:r>
        <w:r>
          <w:rPr>
            <w:webHidden/>
          </w:rPr>
        </w:r>
        <w:r>
          <w:rPr>
            <w:webHidden/>
          </w:rPr>
          <w:fldChar w:fldCharType="separate"/>
        </w:r>
        <w:r>
          <w:rPr>
            <w:webHidden/>
          </w:rPr>
          <w:t>7</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54" w:history="1">
        <w:r w:rsidRPr="007E3FF2">
          <w:rPr>
            <w:rStyle w:val="Hyperlink"/>
          </w:rPr>
          <w:t>3.1.2.</w:t>
        </w:r>
        <w:r w:rsidRPr="0024047E">
          <w:rPr>
            <w:rFonts w:ascii="Calibri" w:hAnsi="Calibri"/>
            <w:kern w:val="0"/>
            <w:szCs w:val="22"/>
            <w:lang w:eastAsia="de-CH"/>
          </w:rPr>
          <w:tab/>
        </w:r>
        <w:r w:rsidRPr="007E3FF2">
          <w:rPr>
            <w:rStyle w:val="Hyperlink"/>
          </w:rPr>
          <w:t>Burndown-Charts</w:t>
        </w:r>
        <w:r>
          <w:rPr>
            <w:webHidden/>
          </w:rPr>
          <w:tab/>
        </w:r>
        <w:r>
          <w:rPr>
            <w:webHidden/>
          </w:rPr>
          <w:fldChar w:fldCharType="begin"/>
        </w:r>
        <w:r>
          <w:rPr>
            <w:webHidden/>
          </w:rPr>
          <w:instrText xml:space="preserve"> PAGEREF _Toc355704654 \h </w:instrText>
        </w:r>
        <w:r>
          <w:rPr>
            <w:webHidden/>
          </w:rPr>
        </w:r>
        <w:r>
          <w:rPr>
            <w:webHidden/>
          </w:rPr>
          <w:fldChar w:fldCharType="separate"/>
        </w:r>
        <w:r>
          <w:rPr>
            <w:webHidden/>
          </w:rPr>
          <w:t>7</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55" w:history="1">
        <w:r w:rsidRPr="007E3FF2">
          <w:rPr>
            <w:rStyle w:val="Hyperlink"/>
          </w:rPr>
          <w:t>3.1.3.</w:t>
        </w:r>
        <w:r w:rsidRPr="0024047E">
          <w:rPr>
            <w:rFonts w:ascii="Calibri" w:hAnsi="Calibri"/>
            <w:kern w:val="0"/>
            <w:szCs w:val="22"/>
            <w:lang w:eastAsia="de-CH"/>
          </w:rPr>
          <w:tab/>
        </w:r>
        <w:r w:rsidRPr="007E3FF2">
          <w:rPr>
            <w:rStyle w:val="Hyperlink"/>
          </w:rPr>
          <w:t>Taskliste</w:t>
        </w:r>
        <w:r>
          <w:rPr>
            <w:webHidden/>
          </w:rPr>
          <w:tab/>
        </w:r>
        <w:r>
          <w:rPr>
            <w:webHidden/>
          </w:rPr>
          <w:fldChar w:fldCharType="begin"/>
        </w:r>
        <w:r>
          <w:rPr>
            <w:webHidden/>
          </w:rPr>
          <w:instrText xml:space="preserve"> PAGEREF _Toc355704655 \h </w:instrText>
        </w:r>
        <w:r>
          <w:rPr>
            <w:webHidden/>
          </w:rPr>
        </w:r>
        <w:r>
          <w:rPr>
            <w:webHidden/>
          </w:rPr>
          <w:fldChar w:fldCharType="separate"/>
        </w:r>
        <w:r>
          <w:rPr>
            <w:webHidden/>
          </w:rPr>
          <w:t>8</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56" w:history="1">
        <w:r w:rsidRPr="007E3FF2">
          <w:rPr>
            <w:rStyle w:val="Hyperlink"/>
          </w:rPr>
          <w:t>3.2.</w:t>
        </w:r>
        <w:r w:rsidRPr="0024047E">
          <w:rPr>
            <w:rFonts w:ascii="Calibri" w:hAnsi="Calibri"/>
            <w:kern w:val="0"/>
            <w:szCs w:val="22"/>
            <w:lang w:eastAsia="de-CH"/>
          </w:rPr>
          <w:tab/>
        </w:r>
        <w:r w:rsidRPr="007E3FF2">
          <w:rPr>
            <w:rStyle w:val="Hyperlink"/>
          </w:rPr>
          <w:t>Iteration 1</w:t>
        </w:r>
        <w:r>
          <w:rPr>
            <w:webHidden/>
          </w:rPr>
          <w:tab/>
        </w:r>
        <w:r>
          <w:rPr>
            <w:webHidden/>
          </w:rPr>
          <w:fldChar w:fldCharType="begin"/>
        </w:r>
        <w:r>
          <w:rPr>
            <w:webHidden/>
          </w:rPr>
          <w:instrText xml:space="preserve"> PAGEREF _Toc355704656 \h </w:instrText>
        </w:r>
        <w:r>
          <w:rPr>
            <w:webHidden/>
          </w:rPr>
        </w:r>
        <w:r>
          <w:rPr>
            <w:webHidden/>
          </w:rPr>
          <w:fldChar w:fldCharType="separate"/>
        </w:r>
        <w:r>
          <w:rPr>
            <w:webHidden/>
          </w:rPr>
          <w:t>9</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57" w:history="1">
        <w:r w:rsidRPr="007E3FF2">
          <w:rPr>
            <w:rStyle w:val="Hyperlink"/>
          </w:rPr>
          <w:t>3.2.1.</w:t>
        </w:r>
        <w:r w:rsidRPr="0024047E">
          <w:rPr>
            <w:rFonts w:ascii="Calibri" w:hAnsi="Calibri"/>
            <w:kern w:val="0"/>
            <w:szCs w:val="22"/>
            <w:lang w:eastAsia="de-CH"/>
          </w:rPr>
          <w:tab/>
        </w:r>
        <w:r w:rsidRPr="007E3FF2">
          <w:rPr>
            <w:rStyle w:val="Hyperlink"/>
          </w:rPr>
          <w:t>Geplante Tasks</w:t>
        </w:r>
        <w:r>
          <w:rPr>
            <w:webHidden/>
          </w:rPr>
          <w:tab/>
        </w:r>
        <w:r>
          <w:rPr>
            <w:webHidden/>
          </w:rPr>
          <w:fldChar w:fldCharType="begin"/>
        </w:r>
        <w:r>
          <w:rPr>
            <w:webHidden/>
          </w:rPr>
          <w:instrText xml:space="preserve"> PAGEREF _Toc355704657 \h </w:instrText>
        </w:r>
        <w:r>
          <w:rPr>
            <w:webHidden/>
          </w:rPr>
        </w:r>
        <w:r>
          <w:rPr>
            <w:webHidden/>
          </w:rPr>
          <w:fldChar w:fldCharType="separate"/>
        </w:r>
        <w:r>
          <w:rPr>
            <w:webHidden/>
          </w:rPr>
          <w:t>9</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58" w:history="1">
        <w:r w:rsidRPr="007E3FF2">
          <w:rPr>
            <w:rStyle w:val="Hyperlink"/>
          </w:rPr>
          <w:t>3.2.2.</w:t>
        </w:r>
        <w:r w:rsidRPr="0024047E">
          <w:rPr>
            <w:rFonts w:ascii="Calibri" w:hAnsi="Calibri"/>
            <w:kern w:val="0"/>
            <w:szCs w:val="22"/>
            <w:lang w:eastAsia="de-CH"/>
          </w:rPr>
          <w:tab/>
        </w:r>
        <w:r w:rsidRPr="007E3FF2">
          <w:rPr>
            <w:rStyle w:val="Hyperlink"/>
          </w:rPr>
          <w:t>Burndown-Chart</w:t>
        </w:r>
        <w:r>
          <w:rPr>
            <w:webHidden/>
          </w:rPr>
          <w:tab/>
        </w:r>
        <w:r>
          <w:rPr>
            <w:webHidden/>
          </w:rPr>
          <w:fldChar w:fldCharType="begin"/>
        </w:r>
        <w:r>
          <w:rPr>
            <w:webHidden/>
          </w:rPr>
          <w:instrText xml:space="preserve"> PAGEREF _Toc355704658 \h </w:instrText>
        </w:r>
        <w:r>
          <w:rPr>
            <w:webHidden/>
          </w:rPr>
        </w:r>
        <w:r>
          <w:rPr>
            <w:webHidden/>
          </w:rPr>
          <w:fldChar w:fldCharType="separate"/>
        </w:r>
        <w:r>
          <w:rPr>
            <w:webHidden/>
          </w:rPr>
          <w:t>9</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59" w:history="1">
        <w:r w:rsidRPr="007E3FF2">
          <w:rPr>
            <w:rStyle w:val="Hyperlink"/>
          </w:rPr>
          <w:t>3.2.3.</w:t>
        </w:r>
        <w:r w:rsidRPr="0024047E">
          <w:rPr>
            <w:rFonts w:ascii="Calibri" w:hAnsi="Calibri"/>
            <w:kern w:val="0"/>
            <w:szCs w:val="22"/>
            <w:lang w:eastAsia="de-CH"/>
          </w:rPr>
          <w:tab/>
        </w:r>
        <w:r w:rsidRPr="007E3FF2">
          <w:rPr>
            <w:rStyle w:val="Hyperlink"/>
          </w:rPr>
          <w:t>Retrospektive</w:t>
        </w:r>
        <w:r>
          <w:rPr>
            <w:webHidden/>
          </w:rPr>
          <w:tab/>
        </w:r>
        <w:r>
          <w:rPr>
            <w:webHidden/>
          </w:rPr>
          <w:fldChar w:fldCharType="begin"/>
        </w:r>
        <w:r>
          <w:rPr>
            <w:webHidden/>
          </w:rPr>
          <w:instrText xml:space="preserve"> PAGEREF _Toc355704659 \h </w:instrText>
        </w:r>
        <w:r>
          <w:rPr>
            <w:webHidden/>
          </w:rPr>
        </w:r>
        <w:r>
          <w:rPr>
            <w:webHidden/>
          </w:rPr>
          <w:fldChar w:fldCharType="separate"/>
        </w:r>
        <w:r>
          <w:rPr>
            <w:webHidden/>
          </w:rPr>
          <w:t>10</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60" w:history="1">
        <w:r w:rsidRPr="007E3FF2">
          <w:rPr>
            <w:rStyle w:val="Hyperlink"/>
          </w:rPr>
          <w:t>3.3.</w:t>
        </w:r>
        <w:r w:rsidRPr="0024047E">
          <w:rPr>
            <w:rFonts w:ascii="Calibri" w:hAnsi="Calibri"/>
            <w:kern w:val="0"/>
            <w:szCs w:val="22"/>
            <w:lang w:eastAsia="de-CH"/>
          </w:rPr>
          <w:tab/>
        </w:r>
        <w:r w:rsidRPr="007E3FF2">
          <w:rPr>
            <w:rStyle w:val="Hyperlink"/>
          </w:rPr>
          <w:t>Iteration 2</w:t>
        </w:r>
        <w:r>
          <w:rPr>
            <w:webHidden/>
          </w:rPr>
          <w:tab/>
        </w:r>
        <w:r>
          <w:rPr>
            <w:webHidden/>
          </w:rPr>
          <w:fldChar w:fldCharType="begin"/>
        </w:r>
        <w:r>
          <w:rPr>
            <w:webHidden/>
          </w:rPr>
          <w:instrText xml:space="preserve"> PAGEREF _Toc355704660 \h </w:instrText>
        </w:r>
        <w:r>
          <w:rPr>
            <w:webHidden/>
          </w:rPr>
        </w:r>
        <w:r>
          <w:rPr>
            <w:webHidden/>
          </w:rPr>
          <w:fldChar w:fldCharType="separate"/>
        </w:r>
        <w:r>
          <w:rPr>
            <w:webHidden/>
          </w:rPr>
          <w:t>11</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61" w:history="1">
        <w:r w:rsidRPr="007E3FF2">
          <w:rPr>
            <w:rStyle w:val="Hyperlink"/>
          </w:rPr>
          <w:t>3.3.1.</w:t>
        </w:r>
        <w:r w:rsidRPr="0024047E">
          <w:rPr>
            <w:rFonts w:ascii="Calibri" w:hAnsi="Calibri"/>
            <w:kern w:val="0"/>
            <w:szCs w:val="22"/>
            <w:lang w:eastAsia="de-CH"/>
          </w:rPr>
          <w:tab/>
        </w:r>
        <w:r w:rsidRPr="007E3FF2">
          <w:rPr>
            <w:rStyle w:val="Hyperlink"/>
          </w:rPr>
          <w:t>Geplante Tasks</w:t>
        </w:r>
        <w:r>
          <w:rPr>
            <w:webHidden/>
          </w:rPr>
          <w:tab/>
        </w:r>
        <w:r>
          <w:rPr>
            <w:webHidden/>
          </w:rPr>
          <w:fldChar w:fldCharType="begin"/>
        </w:r>
        <w:r>
          <w:rPr>
            <w:webHidden/>
          </w:rPr>
          <w:instrText xml:space="preserve"> PAGEREF _Toc355704661 \h </w:instrText>
        </w:r>
        <w:r>
          <w:rPr>
            <w:webHidden/>
          </w:rPr>
        </w:r>
        <w:r>
          <w:rPr>
            <w:webHidden/>
          </w:rPr>
          <w:fldChar w:fldCharType="separate"/>
        </w:r>
        <w:r>
          <w:rPr>
            <w:webHidden/>
          </w:rPr>
          <w:t>11</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62" w:history="1">
        <w:r w:rsidRPr="007E3FF2">
          <w:rPr>
            <w:rStyle w:val="Hyperlink"/>
          </w:rPr>
          <w:t>3.3.2.</w:t>
        </w:r>
        <w:r w:rsidRPr="0024047E">
          <w:rPr>
            <w:rFonts w:ascii="Calibri" w:hAnsi="Calibri"/>
            <w:kern w:val="0"/>
            <w:szCs w:val="22"/>
            <w:lang w:eastAsia="de-CH"/>
          </w:rPr>
          <w:tab/>
        </w:r>
        <w:r w:rsidRPr="007E3FF2">
          <w:rPr>
            <w:rStyle w:val="Hyperlink"/>
          </w:rPr>
          <w:t>Burndown-Chart</w:t>
        </w:r>
        <w:r>
          <w:rPr>
            <w:webHidden/>
          </w:rPr>
          <w:tab/>
        </w:r>
        <w:r>
          <w:rPr>
            <w:webHidden/>
          </w:rPr>
          <w:fldChar w:fldCharType="begin"/>
        </w:r>
        <w:r>
          <w:rPr>
            <w:webHidden/>
          </w:rPr>
          <w:instrText xml:space="preserve"> PAGEREF _Toc355704662 \h </w:instrText>
        </w:r>
        <w:r>
          <w:rPr>
            <w:webHidden/>
          </w:rPr>
        </w:r>
        <w:r>
          <w:rPr>
            <w:webHidden/>
          </w:rPr>
          <w:fldChar w:fldCharType="separate"/>
        </w:r>
        <w:r>
          <w:rPr>
            <w:webHidden/>
          </w:rPr>
          <w:t>11</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63" w:history="1">
        <w:r w:rsidRPr="007E3FF2">
          <w:rPr>
            <w:rStyle w:val="Hyperlink"/>
          </w:rPr>
          <w:t>3.3.3.</w:t>
        </w:r>
        <w:r w:rsidRPr="0024047E">
          <w:rPr>
            <w:rFonts w:ascii="Calibri" w:hAnsi="Calibri"/>
            <w:kern w:val="0"/>
            <w:szCs w:val="22"/>
            <w:lang w:eastAsia="de-CH"/>
          </w:rPr>
          <w:tab/>
        </w:r>
        <w:r w:rsidRPr="007E3FF2">
          <w:rPr>
            <w:rStyle w:val="Hyperlink"/>
          </w:rPr>
          <w:t>Retrospektive</w:t>
        </w:r>
        <w:r>
          <w:rPr>
            <w:webHidden/>
          </w:rPr>
          <w:tab/>
        </w:r>
        <w:r>
          <w:rPr>
            <w:webHidden/>
          </w:rPr>
          <w:fldChar w:fldCharType="begin"/>
        </w:r>
        <w:r>
          <w:rPr>
            <w:webHidden/>
          </w:rPr>
          <w:instrText xml:space="preserve"> PAGEREF _Toc355704663 \h </w:instrText>
        </w:r>
        <w:r>
          <w:rPr>
            <w:webHidden/>
          </w:rPr>
        </w:r>
        <w:r>
          <w:rPr>
            <w:webHidden/>
          </w:rPr>
          <w:fldChar w:fldCharType="separate"/>
        </w:r>
        <w:r>
          <w:rPr>
            <w:webHidden/>
          </w:rPr>
          <w:t>11</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64" w:history="1">
        <w:r w:rsidRPr="007E3FF2">
          <w:rPr>
            <w:rStyle w:val="Hyperlink"/>
          </w:rPr>
          <w:t>3.4.</w:t>
        </w:r>
        <w:r w:rsidRPr="0024047E">
          <w:rPr>
            <w:rFonts w:ascii="Calibri" w:hAnsi="Calibri"/>
            <w:kern w:val="0"/>
            <w:szCs w:val="22"/>
            <w:lang w:eastAsia="de-CH"/>
          </w:rPr>
          <w:tab/>
        </w:r>
        <w:r w:rsidRPr="007E3FF2">
          <w:rPr>
            <w:rStyle w:val="Hyperlink"/>
          </w:rPr>
          <w:t>Iteration 3</w:t>
        </w:r>
        <w:r>
          <w:rPr>
            <w:webHidden/>
          </w:rPr>
          <w:tab/>
        </w:r>
        <w:r>
          <w:rPr>
            <w:webHidden/>
          </w:rPr>
          <w:fldChar w:fldCharType="begin"/>
        </w:r>
        <w:r>
          <w:rPr>
            <w:webHidden/>
          </w:rPr>
          <w:instrText xml:space="preserve"> PAGEREF _Toc355704664 \h </w:instrText>
        </w:r>
        <w:r>
          <w:rPr>
            <w:webHidden/>
          </w:rPr>
        </w:r>
        <w:r>
          <w:rPr>
            <w:webHidden/>
          </w:rPr>
          <w:fldChar w:fldCharType="separate"/>
        </w:r>
        <w:r>
          <w:rPr>
            <w:webHidden/>
          </w:rPr>
          <w:t>13</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65" w:history="1">
        <w:r w:rsidRPr="007E3FF2">
          <w:rPr>
            <w:rStyle w:val="Hyperlink"/>
          </w:rPr>
          <w:t>3.4.1.</w:t>
        </w:r>
        <w:r w:rsidRPr="0024047E">
          <w:rPr>
            <w:rFonts w:ascii="Calibri" w:hAnsi="Calibri"/>
            <w:kern w:val="0"/>
            <w:szCs w:val="22"/>
            <w:lang w:eastAsia="de-CH"/>
          </w:rPr>
          <w:tab/>
        </w:r>
        <w:r w:rsidRPr="007E3FF2">
          <w:rPr>
            <w:rStyle w:val="Hyperlink"/>
          </w:rPr>
          <w:t>Geplante Tasks</w:t>
        </w:r>
        <w:r>
          <w:rPr>
            <w:webHidden/>
          </w:rPr>
          <w:tab/>
        </w:r>
        <w:r>
          <w:rPr>
            <w:webHidden/>
          </w:rPr>
          <w:fldChar w:fldCharType="begin"/>
        </w:r>
        <w:r>
          <w:rPr>
            <w:webHidden/>
          </w:rPr>
          <w:instrText xml:space="preserve"> PAGEREF _Toc355704665 \h </w:instrText>
        </w:r>
        <w:r>
          <w:rPr>
            <w:webHidden/>
          </w:rPr>
        </w:r>
        <w:r>
          <w:rPr>
            <w:webHidden/>
          </w:rPr>
          <w:fldChar w:fldCharType="separate"/>
        </w:r>
        <w:r>
          <w:rPr>
            <w:webHidden/>
          </w:rPr>
          <w:t>13</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66" w:history="1">
        <w:r w:rsidRPr="007E3FF2">
          <w:rPr>
            <w:rStyle w:val="Hyperlink"/>
          </w:rPr>
          <w:t>3.4.2.</w:t>
        </w:r>
        <w:r w:rsidRPr="0024047E">
          <w:rPr>
            <w:rFonts w:ascii="Calibri" w:hAnsi="Calibri"/>
            <w:kern w:val="0"/>
            <w:szCs w:val="22"/>
            <w:lang w:eastAsia="de-CH"/>
          </w:rPr>
          <w:tab/>
        </w:r>
        <w:r w:rsidRPr="007E3FF2">
          <w:rPr>
            <w:rStyle w:val="Hyperlink"/>
          </w:rPr>
          <w:t>Burndown-Chart</w:t>
        </w:r>
        <w:r>
          <w:rPr>
            <w:webHidden/>
          </w:rPr>
          <w:tab/>
        </w:r>
        <w:r>
          <w:rPr>
            <w:webHidden/>
          </w:rPr>
          <w:fldChar w:fldCharType="begin"/>
        </w:r>
        <w:r>
          <w:rPr>
            <w:webHidden/>
          </w:rPr>
          <w:instrText xml:space="preserve"> PAGEREF _Toc355704666 \h </w:instrText>
        </w:r>
        <w:r>
          <w:rPr>
            <w:webHidden/>
          </w:rPr>
        </w:r>
        <w:r>
          <w:rPr>
            <w:webHidden/>
          </w:rPr>
          <w:fldChar w:fldCharType="separate"/>
        </w:r>
        <w:r>
          <w:rPr>
            <w:webHidden/>
          </w:rPr>
          <w:t>13</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67" w:history="1">
        <w:r w:rsidRPr="007E3FF2">
          <w:rPr>
            <w:rStyle w:val="Hyperlink"/>
          </w:rPr>
          <w:t>3.4.3.</w:t>
        </w:r>
        <w:r w:rsidRPr="0024047E">
          <w:rPr>
            <w:rFonts w:ascii="Calibri" w:hAnsi="Calibri"/>
            <w:kern w:val="0"/>
            <w:szCs w:val="22"/>
            <w:lang w:eastAsia="de-CH"/>
          </w:rPr>
          <w:tab/>
        </w:r>
        <w:r w:rsidRPr="007E3FF2">
          <w:rPr>
            <w:rStyle w:val="Hyperlink"/>
          </w:rPr>
          <w:t>Retrospektive</w:t>
        </w:r>
        <w:r>
          <w:rPr>
            <w:webHidden/>
          </w:rPr>
          <w:tab/>
        </w:r>
        <w:r>
          <w:rPr>
            <w:webHidden/>
          </w:rPr>
          <w:fldChar w:fldCharType="begin"/>
        </w:r>
        <w:r>
          <w:rPr>
            <w:webHidden/>
          </w:rPr>
          <w:instrText xml:space="preserve"> PAGEREF _Toc355704667 \h </w:instrText>
        </w:r>
        <w:r>
          <w:rPr>
            <w:webHidden/>
          </w:rPr>
        </w:r>
        <w:r>
          <w:rPr>
            <w:webHidden/>
          </w:rPr>
          <w:fldChar w:fldCharType="separate"/>
        </w:r>
        <w:r>
          <w:rPr>
            <w:webHidden/>
          </w:rPr>
          <w:t>13</w:t>
        </w:r>
        <w:r>
          <w:rPr>
            <w:webHidden/>
          </w:rPr>
          <w:fldChar w:fldCharType="end"/>
        </w:r>
      </w:hyperlink>
    </w:p>
    <w:p w:rsidR="00355AD0" w:rsidRPr="0024047E" w:rsidRDefault="00355AD0">
      <w:pPr>
        <w:pStyle w:val="Verzeichnis1"/>
        <w:rPr>
          <w:rFonts w:ascii="Calibri" w:hAnsi="Calibri"/>
          <w:b w:val="0"/>
          <w:kern w:val="0"/>
          <w:szCs w:val="22"/>
          <w:lang w:eastAsia="de-CH"/>
        </w:rPr>
      </w:pPr>
      <w:hyperlink w:anchor="_Toc355704668" w:history="1">
        <w:r w:rsidRPr="007E3FF2">
          <w:rPr>
            <w:rStyle w:val="Hyperlink"/>
          </w:rPr>
          <w:t>4.</w:t>
        </w:r>
        <w:r w:rsidRPr="0024047E">
          <w:rPr>
            <w:rFonts w:ascii="Calibri" w:hAnsi="Calibri"/>
            <w:b w:val="0"/>
            <w:kern w:val="0"/>
            <w:szCs w:val="22"/>
            <w:lang w:eastAsia="de-CH"/>
          </w:rPr>
          <w:tab/>
        </w:r>
        <w:r w:rsidRPr="007E3FF2">
          <w:rPr>
            <w:rStyle w:val="Hyperlink"/>
          </w:rPr>
          <w:t>Realisierung</w:t>
        </w:r>
        <w:r>
          <w:rPr>
            <w:webHidden/>
          </w:rPr>
          <w:tab/>
        </w:r>
        <w:r>
          <w:rPr>
            <w:webHidden/>
          </w:rPr>
          <w:fldChar w:fldCharType="begin"/>
        </w:r>
        <w:r>
          <w:rPr>
            <w:webHidden/>
          </w:rPr>
          <w:instrText xml:space="preserve"> PAGEREF _Toc355704668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69" w:history="1">
        <w:r w:rsidRPr="007E3FF2">
          <w:rPr>
            <w:rStyle w:val="Hyperlink"/>
          </w:rPr>
          <w:t>4.1.</w:t>
        </w:r>
        <w:r w:rsidRPr="0024047E">
          <w:rPr>
            <w:rFonts w:ascii="Calibri" w:hAnsi="Calibri"/>
            <w:kern w:val="0"/>
            <w:szCs w:val="22"/>
            <w:lang w:eastAsia="de-CH"/>
          </w:rPr>
          <w:tab/>
        </w:r>
        <w:r w:rsidRPr="007E3FF2">
          <w:rPr>
            <w:rStyle w:val="Hyperlink"/>
          </w:rPr>
          <w:t>Anforderungen</w:t>
        </w:r>
        <w:r>
          <w:rPr>
            <w:webHidden/>
          </w:rPr>
          <w:tab/>
        </w:r>
        <w:r>
          <w:rPr>
            <w:webHidden/>
          </w:rPr>
          <w:fldChar w:fldCharType="begin"/>
        </w:r>
        <w:r>
          <w:rPr>
            <w:webHidden/>
          </w:rPr>
          <w:instrText xml:space="preserve"> PAGEREF _Toc355704669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0" w:history="1">
        <w:r w:rsidRPr="007E3FF2">
          <w:rPr>
            <w:rStyle w:val="Hyperlink"/>
          </w:rPr>
          <w:t>4.1.1.</w:t>
        </w:r>
        <w:r w:rsidRPr="0024047E">
          <w:rPr>
            <w:rFonts w:ascii="Calibri" w:hAnsi="Calibri"/>
            <w:kern w:val="0"/>
            <w:szCs w:val="22"/>
            <w:lang w:eastAsia="de-CH"/>
          </w:rPr>
          <w:tab/>
        </w:r>
        <w:r w:rsidRPr="007E3FF2">
          <w:rPr>
            <w:rStyle w:val="Hyperlink"/>
          </w:rPr>
          <w:t>Eingabe von DS Konfigurationen</w:t>
        </w:r>
        <w:r>
          <w:rPr>
            <w:webHidden/>
          </w:rPr>
          <w:tab/>
        </w:r>
        <w:r>
          <w:rPr>
            <w:webHidden/>
          </w:rPr>
          <w:fldChar w:fldCharType="begin"/>
        </w:r>
        <w:r>
          <w:rPr>
            <w:webHidden/>
          </w:rPr>
          <w:instrText xml:space="preserve"> PAGEREF _Toc355704670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1" w:history="1">
        <w:r w:rsidRPr="007E3FF2">
          <w:rPr>
            <w:rStyle w:val="Hyperlink"/>
          </w:rPr>
          <w:t>4.1.2.</w:t>
        </w:r>
        <w:r w:rsidRPr="0024047E">
          <w:rPr>
            <w:rFonts w:ascii="Calibri" w:hAnsi="Calibri"/>
            <w:kern w:val="0"/>
            <w:szCs w:val="22"/>
            <w:lang w:eastAsia="de-CH"/>
          </w:rPr>
          <w:tab/>
        </w:r>
        <w:r w:rsidRPr="007E3FF2">
          <w:rPr>
            <w:rStyle w:val="Hyperlink"/>
          </w:rPr>
          <w:t>Laden von vordefinierten DS Konfigurationen</w:t>
        </w:r>
        <w:r>
          <w:rPr>
            <w:webHidden/>
          </w:rPr>
          <w:tab/>
        </w:r>
        <w:r>
          <w:rPr>
            <w:webHidden/>
          </w:rPr>
          <w:fldChar w:fldCharType="begin"/>
        </w:r>
        <w:r>
          <w:rPr>
            <w:webHidden/>
          </w:rPr>
          <w:instrText xml:space="preserve"> PAGEREF _Toc355704671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2" w:history="1">
        <w:r w:rsidRPr="007E3FF2">
          <w:rPr>
            <w:rStyle w:val="Hyperlink"/>
          </w:rPr>
          <w:t>4.1.3.</w:t>
        </w:r>
        <w:r w:rsidRPr="0024047E">
          <w:rPr>
            <w:rFonts w:ascii="Calibri" w:hAnsi="Calibri"/>
            <w:kern w:val="0"/>
            <w:szCs w:val="22"/>
            <w:lang w:eastAsia="de-CH"/>
          </w:rPr>
          <w:tab/>
        </w:r>
        <w:r w:rsidRPr="007E3FF2">
          <w:rPr>
            <w:rStyle w:val="Hyperlink"/>
          </w:rPr>
          <w:t>Speichern und Laden von eigenen DS Konfigurationen</w:t>
        </w:r>
        <w:r>
          <w:rPr>
            <w:webHidden/>
          </w:rPr>
          <w:tab/>
        </w:r>
        <w:r>
          <w:rPr>
            <w:webHidden/>
          </w:rPr>
          <w:fldChar w:fldCharType="begin"/>
        </w:r>
        <w:r>
          <w:rPr>
            <w:webHidden/>
          </w:rPr>
          <w:instrText xml:space="preserve"> PAGEREF _Toc355704672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3" w:history="1">
        <w:r w:rsidRPr="007E3FF2">
          <w:rPr>
            <w:rStyle w:val="Hyperlink"/>
          </w:rPr>
          <w:t>4.1.4.</w:t>
        </w:r>
        <w:r w:rsidRPr="0024047E">
          <w:rPr>
            <w:rFonts w:ascii="Calibri" w:hAnsi="Calibri"/>
            <w:kern w:val="0"/>
            <w:szCs w:val="22"/>
            <w:lang w:eastAsia="de-CH"/>
          </w:rPr>
          <w:tab/>
        </w:r>
        <w:r w:rsidRPr="007E3FF2">
          <w:rPr>
            <w:rStyle w:val="Hyperlink"/>
          </w:rPr>
          <w:t>Grafische Darstellung der Simulation</w:t>
        </w:r>
        <w:r>
          <w:rPr>
            <w:webHidden/>
          </w:rPr>
          <w:tab/>
        </w:r>
        <w:r>
          <w:rPr>
            <w:webHidden/>
          </w:rPr>
          <w:fldChar w:fldCharType="begin"/>
        </w:r>
        <w:r>
          <w:rPr>
            <w:webHidden/>
          </w:rPr>
          <w:instrText xml:space="preserve"> PAGEREF _Toc355704673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74" w:history="1">
        <w:r w:rsidRPr="007E3FF2">
          <w:rPr>
            <w:rStyle w:val="Hyperlink"/>
          </w:rPr>
          <w:t>4.2.</w:t>
        </w:r>
        <w:r w:rsidRPr="0024047E">
          <w:rPr>
            <w:rFonts w:ascii="Calibri" w:hAnsi="Calibri"/>
            <w:kern w:val="0"/>
            <w:szCs w:val="22"/>
            <w:lang w:eastAsia="de-CH"/>
          </w:rPr>
          <w:tab/>
        </w:r>
        <w:r w:rsidRPr="007E3FF2">
          <w:rPr>
            <w:rStyle w:val="Hyperlink"/>
          </w:rPr>
          <w:t>Tools, Technologien und Frameworks</w:t>
        </w:r>
        <w:r>
          <w:rPr>
            <w:webHidden/>
          </w:rPr>
          <w:tab/>
        </w:r>
        <w:r>
          <w:rPr>
            <w:webHidden/>
          </w:rPr>
          <w:fldChar w:fldCharType="begin"/>
        </w:r>
        <w:r>
          <w:rPr>
            <w:webHidden/>
          </w:rPr>
          <w:instrText xml:space="preserve"> PAGEREF _Toc355704674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5" w:history="1">
        <w:r w:rsidRPr="007E3FF2">
          <w:rPr>
            <w:rStyle w:val="Hyperlink"/>
          </w:rPr>
          <w:t>4.2.1.</w:t>
        </w:r>
        <w:r w:rsidRPr="0024047E">
          <w:rPr>
            <w:rFonts w:ascii="Calibri" w:hAnsi="Calibri"/>
            <w:kern w:val="0"/>
            <w:szCs w:val="22"/>
            <w:lang w:eastAsia="de-CH"/>
          </w:rPr>
          <w:tab/>
        </w:r>
        <w:r w:rsidRPr="007E3FF2">
          <w:rPr>
            <w:rStyle w:val="Hyperlink"/>
          </w:rPr>
          <w:t>Java 1.7 und Swing</w:t>
        </w:r>
        <w:r>
          <w:rPr>
            <w:webHidden/>
          </w:rPr>
          <w:tab/>
        </w:r>
        <w:r>
          <w:rPr>
            <w:webHidden/>
          </w:rPr>
          <w:fldChar w:fldCharType="begin"/>
        </w:r>
        <w:r>
          <w:rPr>
            <w:webHidden/>
          </w:rPr>
          <w:instrText xml:space="preserve"> PAGEREF _Toc355704675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6" w:history="1">
        <w:r w:rsidRPr="007E3FF2">
          <w:rPr>
            <w:rStyle w:val="Hyperlink"/>
          </w:rPr>
          <w:t>4.2.2.</w:t>
        </w:r>
        <w:r w:rsidRPr="0024047E">
          <w:rPr>
            <w:rFonts w:ascii="Calibri" w:hAnsi="Calibri"/>
            <w:kern w:val="0"/>
            <w:szCs w:val="22"/>
            <w:lang w:eastAsia="de-CH"/>
          </w:rPr>
          <w:tab/>
        </w:r>
        <w:r w:rsidRPr="007E3FF2">
          <w:rPr>
            <w:rStyle w:val="Hyperlink"/>
          </w:rPr>
          <w:t>Eclipse IDE</w:t>
        </w:r>
        <w:r>
          <w:rPr>
            <w:webHidden/>
          </w:rPr>
          <w:tab/>
        </w:r>
        <w:r>
          <w:rPr>
            <w:webHidden/>
          </w:rPr>
          <w:fldChar w:fldCharType="begin"/>
        </w:r>
        <w:r>
          <w:rPr>
            <w:webHidden/>
          </w:rPr>
          <w:instrText xml:space="preserve"> PAGEREF _Toc355704676 \h </w:instrText>
        </w:r>
        <w:r>
          <w:rPr>
            <w:webHidden/>
          </w:rPr>
        </w:r>
        <w:r>
          <w:rPr>
            <w:webHidden/>
          </w:rPr>
          <w:fldChar w:fldCharType="separate"/>
        </w:r>
        <w:r>
          <w:rPr>
            <w:webHidden/>
          </w:rPr>
          <w:t>14</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7" w:history="1">
        <w:r w:rsidRPr="007E3FF2">
          <w:rPr>
            <w:rStyle w:val="Hyperlink"/>
          </w:rPr>
          <w:t>4.2.3.</w:t>
        </w:r>
        <w:r w:rsidRPr="0024047E">
          <w:rPr>
            <w:rFonts w:ascii="Calibri" w:hAnsi="Calibri"/>
            <w:kern w:val="0"/>
            <w:szCs w:val="22"/>
            <w:lang w:eastAsia="de-CH"/>
          </w:rPr>
          <w:tab/>
        </w:r>
        <w:r w:rsidRPr="007E3FF2">
          <w:rPr>
            <w:rStyle w:val="Hyperlink"/>
          </w:rPr>
          <w:t>Git und Github</w:t>
        </w:r>
        <w:r>
          <w:rPr>
            <w:webHidden/>
          </w:rPr>
          <w:tab/>
        </w:r>
        <w:r>
          <w:rPr>
            <w:webHidden/>
          </w:rPr>
          <w:fldChar w:fldCharType="begin"/>
        </w:r>
        <w:r>
          <w:rPr>
            <w:webHidden/>
          </w:rPr>
          <w:instrText xml:space="preserve"> PAGEREF _Toc355704677 \h </w:instrText>
        </w:r>
        <w:r>
          <w:rPr>
            <w:webHidden/>
          </w:rPr>
        </w:r>
        <w:r>
          <w:rPr>
            <w:webHidden/>
          </w:rPr>
          <w:fldChar w:fldCharType="separate"/>
        </w:r>
        <w:r>
          <w:rPr>
            <w:webHidden/>
          </w:rPr>
          <w:t>15</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8" w:history="1">
        <w:r w:rsidRPr="007E3FF2">
          <w:rPr>
            <w:rStyle w:val="Hyperlink"/>
          </w:rPr>
          <w:t>4.2.4.</w:t>
        </w:r>
        <w:r w:rsidRPr="0024047E">
          <w:rPr>
            <w:rFonts w:ascii="Calibri" w:hAnsi="Calibri"/>
            <w:kern w:val="0"/>
            <w:szCs w:val="22"/>
            <w:lang w:eastAsia="de-CH"/>
          </w:rPr>
          <w:tab/>
        </w:r>
        <w:r w:rsidRPr="007E3FF2">
          <w:rPr>
            <w:rStyle w:val="Hyperlink"/>
          </w:rPr>
          <w:t>Maven 3.0.4</w:t>
        </w:r>
        <w:r>
          <w:rPr>
            <w:webHidden/>
          </w:rPr>
          <w:tab/>
        </w:r>
        <w:r>
          <w:rPr>
            <w:webHidden/>
          </w:rPr>
          <w:fldChar w:fldCharType="begin"/>
        </w:r>
        <w:r>
          <w:rPr>
            <w:webHidden/>
          </w:rPr>
          <w:instrText xml:space="preserve"> PAGEREF _Toc355704678 \h </w:instrText>
        </w:r>
        <w:r>
          <w:rPr>
            <w:webHidden/>
          </w:rPr>
        </w:r>
        <w:r>
          <w:rPr>
            <w:webHidden/>
          </w:rPr>
          <w:fldChar w:fldCharType="separate"/>
        </w:r>
        <w:r>
          <w:rPr>
            <w:webHidden/>
          </w:rPr>
          <w:t>15</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79" w:history="1">
        <w:r w:rsidRPr="007E3FF2">
          <w:rPr>
            <w:rStyle w:val="Hyperlink"/>
          </w:rPr>
          <w:t>4.2.5.</w:t>
        </w:r>
        <w:r w:rsidRPr="0024047E">
          <w:rPr>
            <w:rFonts w:ascii="Calibri" w:hAnsi="Calibri"/>
            <w:kern w:val="0"/>
            <w:szCs w:val="22"/>
            <w:lang w:eastAsia="de-CH"/>
          </w:rPr>
          <w:tab/>
        </w:r>
        <w:r w:rsidRPr="007E3FF2">
          <w:rPr>
            <w:rStyle w:val="Hyperlink"/>
          </w:rPr>
          <w:t>JUnit 4.8.1</w:t>
        </w:r>
        <w:r>
          <w:rPr>
            <w:webHidden/>
          </w:rPr>
          <w:tab/>
        </w:r>
        <w:r>
          <w:rPr>
            <w:webHidden/>
          </w:rPr>
          <w:fldChar w:fldCharType="begin"/>
        </w:r>
        <w:r>
          <w:rPr>
            <w:webHidden/>
          </w:rPr>
          <w:instrText xml:space="preserve"> PAGEREF _Toc355704679 \h </w:instrText>
        </w:r>
        <w:r>
          <w:rPr>
            <w:webHidden/>
          </w:rPr>
        </w:r>
        <w:r>
          <w:rPr>
            <w:webHidden/>
          </w:rPr>
          <w:fldChar w:fldCharType="separate"/>
        </w:r>
        <w:r>
          <w:rPr>
            <w:webHidden/>
          </w:rPr>
          <w:t>15</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80" w:history="1">
        <w:r w:rsidRPr="007E3FF2">
          <w:rPr>
            <w:rStyle w:val="Hyperlink"/>
          </w:rPr>
          <w:t>4.2.6.</w:t>
        </w:r>
        <w:r w:rsidRPr="0024047E">
          <w:rPr>
            <w:rFonts w:ascii="Calibri" w:hAnsi="Calibri"/>
            <w:kern w:val="0"/>
            <w:szCs w:val="22"/>
            <w:lang w:eastAsia="de-CH"/>
          </w:rPr>
          <w:tab/>
        </w:r>
        <w:r w:rsidRPr="007E3FF2">
          <w:rPr>
            <w:rStyle w:val="Hyperlink"/>
          </w:rPr>
          <w:t>JFreeChart 1.0.13</w:t>
        </w:r>
        <w:r>
          <w:rPr>
            <w:webHidden/>
          </w:rPr>
          <w:tab/>
        </w:r>
        <w:r>
          <w:rPr>
            <w:webHidden/>
          </w:rPr>
          <w:fldChar w:fldCharType="begin"/>
        </w:r>
        <w:r>
          <w:rPr>
            <w:webHidden/>
          </w:rPr>
          <w:instrText xml:space="preserve"> PAGEREF _Toc355704680 \h </w:instrText>
        </w:r>
        <w:r>
          <w:rPr>
            <w:webHidden/>
          </w:rPr>
        </w:r>
        <w:r>
          <w:rPr>
            <w:webHidden/>
          </w:rPr>
          <w:fldChar w:fldCharType="separate"/>
        </w:r>
        <w:r>
          <w:rPr>
            <w:webHidden/>
          </w:rPr>
          <w:t>15</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81" w:history="1">
        <w:r w:rsidRPr="007E3FF2">
          <w:rPr>
            <w:rStyle w:val="Hyperlink"/>
          </w:rPr>
          <w:t>4.2.7.</w:t>
        </w:r>
        <w:r w:rsidRPr="0024047E">
          <w:rPr>
            <w:rFonts w:ascii="Calibri" w:hAnsi="Calibri"/>
            <w:kern w:val="0"/>
            <w:szCs w:val="22"/>
            <w:lang w:eastAsia="de-CH"/>
          </w:rPr>
          <w:tab/>
        </w:r>
        <w:r w:rsidRPr="007E3FF2">
          <w:rPr>
            <w:rStyle w:val="Hyperlink"/>
          </w:rPr>
          <w:t>Apache Common JEXL</w:t>
        </w:r>
        <w:r>
          <w:rPr>
            <w:webHidden/>
          </w:rPr>
          <w:tab/>
        </w:r>
        <w:r>
          <w:rPr>
            <w:webHidden/>
          </w:rPr>
          <w:fldChar w:fldCharType="begin"/>
        </w:r>
        <w:r>
          <w:rPr>
            <w:webHidden/>
          </w:rPr>
          <w:instrText xml:space="preserve"> PAGEREF _Toc355704681 \h </w:instrText>
        </w:r>
        <w:r>
          <w:rPr>
            <w:webHidden/>
          </w:rPr>
        </w:r>
        <w:r>
          <w:rPr>
            <w:webHidden/>
          </w:rPr>
          <w:fldChar w:fldCharType="separate"/>
        </w:r>
        <w:r>
          <w:rPr>
            <w:webHidden/>
          </w:rPr>
          <w:t>15</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82" w:history="1">
        <w:r w:rsidRPr="007E3FF2">
          <w:rPr>
            <w:rStyle w:val="Hyperlink"/>
          </w:rPr>
          <w:t>4.3.</w:t>
        </w:r>
        <w:r w:rsidRPr="0024047E">
          <w:rPr>
            <w:rFonts w:ascii="Calibri" w:hAnsi="Calibri"/>
            <w:kern w:val="0"/>
            <w:szCs w:val="22"/>
            <w:lang w:eastAsia="de-CH"/>
          </w:rPr>
          <w:tab/>
        </w:r>
        <w:r w:rsidRPr="007E3FF2">
          <w:rPr>
            <w:rStyle w:val="Hyperlink"/>
          </w:rPr>
          <w:t>Projektstruktur</w:t>
        </w:r>
        <w:r>
          <w:rPr>
            <w:webHidden/>
          </w:rPr>
          <w:tab/>
        </w:r>
        <w:r>
          <w:rPr>
            <w:webHidden/>
          </w:rPr>
          <w:fldChar w:fldCharType="begin"/>
        </w:r>
        <w:r>
          <w:rPr>
            <w:webHidden/>
          </w:rPr>
          <w:instrText xml:space="preserve"> PAGEREF _Toc355704682 \h </w:instrText>
        </w:r>
        <w:r>
          <w:rPr>
            <w:webHidden/>
          </w:rPr>
        </w:r>
        <w:r>
          <w:rPr>
            <w:webHidden/>
          </w:rPr>
          <w:fldChar w:fldCharType="separate"/>
        </w:r>
        <w:r>
          <w:rPr>
            <w:webHidden/>
          </w:rPr>
          <w:t>17</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83" w:history="1">
        <w:r w:rsidRPr="007E3FF2">
          <w:rPr>
            <w:rStyle w:val="Hyperlink"/>
          </w:rPr>
          <w:t>4.4.</w:t>
        </w:r>
        <w:r w:rsidRPr="0024047E">
          <w:rPr>
            <w:rFonts w:ascii="Calibri" w:hAnsi="Calibri"/>
            <w:kern w:val="0"/>
            <w:szCs w:val="22"/>
            <w:lang w:eastAsia="de-CH"/>
          </w:rPr>
          <w:tab/>
        </w:r>
        <w:r w:rsidRPr="007E3FF2">
          <w:rPr>
            <w:rStyle w:val="Hyperlink"/>
          </w:rPr>
          <w:t>Architektur / Klassendiagramm</w:t>
        </w:r>
        <w:r>
          <w:rPr>
            <w:webHidden/>
          </w:rPr>
          <w:tab/>
        </w:r>
        <w:r>
          <w:rPr>
            <w:webHidden/>
          </w:rPr>
          <w:fldChar w:fldCharType="begin"/>
        </w:r>
        <w:r>
          <w:rPr>
            <w:webHidden/>
          </w:rPr>
          <w:instrText xml:space="preserve"> PAGEREF _Toc355704683 \h </w:instrText>
        </w:r>
        <w:r>
          <w:rPr>
            <w:webHidden/>
          </w:rPr>
        </w:r>
        <w:r>
          <w:rPr>
            <w:webHidden/>
          </w:rPr>
          <w:fldChar w:fldCharType="separate"/>
        </w:r>
        <w:r>
          <w:rPr>
            <w:webHidden/>
          </w:rPr>
          <w:t>18</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84" w:history="1">
        <w:r w:rsidRPr="007E3FF2">
          <w:rPr>
            <w:rStyle w:val="Hyperlink"/>
          </w:rPr>
          <w:t>4.5.</w:t>
        </w:r>
        <w:r w:rsidRPr="0024047E">
          <w:rPr>
            <w:rFonts w:ascii="Calibri" w:hAnsi="Calibri"/>
            <w:kern w:val="0"/>
            <w:szCs w:val="22"/>
            <w:lang w:eastAsia="de-CH"/>
          </w:rPr>
          <w:tab/>
        </w:r>
        <w:r w:rsidRPr="007E3FF2">
          <w:rPr>
            <w:rStyle w:val="Hyperlink"/>
          </w:rPr>
          <w:t>Expression Language</w:t>
        </w:r>
        <w:r>
          <w:rPr>
            <w:webHidden/>
          </w:rPr>
          <w:tab/>
        </w:r>
        <w:r>
          <w:rPr>
            <w:webHidden/>
          </w:rPr>
          <w:fldChar w:fldCharType="begin"/>
        </w:r>
        <w:r>
          <w:rPr>
            <w:webHidden/>
          </w:rPr>
          <w:instrText xml:space="preserve"> PAGEREF _Toc355704684 \h </w:instrText>
        </w:r>
        <w:r>
          <w:rPr>
            <w:webHidden/>
          </w:rPr>
        </w:r>
        <w:r>
          <w:rPr>
            <w:webHidden/>
          </w:rPr>
          <w:fldChar w:fldCharType="separate"/>
        </w:r>
        <w:r>
          <w:rPr>
            <w:webHidden/>
          </w:rPr>
          <w:t>19</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85" w:history="1">
        <w:r w:rsidRPr="007E3FF2">
          <w:rPr>
            <w:rStyle w:val="Hyperlink"/>
            <w:lang w:val="fr-CH"/>
          </w:rPr>
          <w:t>4.5.1.</w:t>
        </w:r>
        <w:r w:rsidRPr="0024047E">
          <w:rPr>
            <w:rFonts w:ascii="Calibri" w:hAnsi="Calibri"/>
            <w:kern w:val="0"/>
            <w:szCs w:val="22"/>
            <w:lang w:eastAsia="de-CH"/>
          </w:rPr>
          <w:tab/>
        </w:r>
        <w:r w:rsidRPr="007E3FF2">
          <w:rPr>
            <w:rStyle w:val="Hyperlink"/>
            <w:lang w:val="fr-CH"/>
          </w:rPr>
          <w:t>JEXL – Java Expression Language</w:t>
        </w:r>
        <w:r>
          <w:rPr>
            <w:webHidden/>
          </w:rPr>
          <w:tab/>
        </w:r>
        <w:r>
          <w:rPr>
            <w:webHidden/>
          </w:rPr>
          <w:fldChar w:fldCharType="begin"/>
        </w:r>
        <w:r>
          <w:rPr>
            <w:webHidden/>
          </w:rPr>
          <w:instrText xml:space="preserve"> PAGEREF _Toc355704685 \h </w:instrText>
        </w:r>
        <w:r>
          <w:rPr>
            <w:webHidden/>
          </w:rPr>
        </w:r>
        <w:r>
          <w:rPr>
            <w:webHidden/>
          </w:rPr>
          <w:fldChar w:fldCharType="separate"/>
        </w:r>
        <w:r>
          <w:rPr>
            <w:webHidden/>
          </w:rPr>
          <w:t>19</w:t>
        </w:r>
        <w:r>
          <w:rPr>
            <w:webHidden/>
          </w:rPr>
          <w:fldChar w:fldCharType="end"/>
        </w:r>
      </w:hyperlink>
    </w:p>
    <w:p w:rsidR="00355AD0" w:rsidRPr="0024047E" w:rsidRDefault="00355AD0">
      <w:pPr>
        <w:pStyle w:val="Verzeichnis3"/>
        <w:rPr>
          <w:rFonts w:ascii="Calibri" w:hAnsi="Calibri"/>
          <w:kern w:val="0"/>
          <w:szCs w:val="22"/>
          <w:lang w:eastAsia="de-CH"/>
        </w:rPr>
      </w:pPr>
      <w:hyperlink w:anchor="_Toc355704686" w:history="1">
        <w:r w:rsidRPr="007E3FF2">
          <w:rPr>
            <w:rStyle w:val="Hyperlink"/>
          </w:rPr>
          <w:t>4.5.2.</w:t>
        </w:r>
        <w:r w:rsidRPr="0024047E">
          <w:rPr>
            <w:rFonts w:ascii="Calibri" w:hAnsi="Calibri"/>
            <w:kern w:val="0"/>
            <w:szCs w:val="22"/>
            <w:lang w:eastAsia="de-CH"/>
          </w:rPr>
          <w:tab/>
        </w:r>
        <w:r w:rsidRPr="007E3FF2">
          <w:rPr>
            <w:rStyle w:val="Hyperlink"/>
          </w:rPr>
          <w:t>Hilfsklasse: ch.zhaw.dynsys.el.utils.ExpressionUtil</w:t>
        </w:r>
        <w:r>
          <w:rPr>
            <w:webHidden/>
          </w:rPr>
          <w:tab/>
        </w:r>
        <w:r>
          <w:rPr>
            <w:webHidden/>
          </w:rPr>
          <w:fldChar w:fldCharType="begin"/>
        </w:r>
        <w:r>
          <w:rPr>
            <w:webHidden/>
          </w:rPr>
          <w:instrText xml:space="preserve"> PAGEREF _Toc355704686 \h </w:instrText>
        </w:r>
        <w:r>
          <w:rPr>
            <w:webHidden/>
          </w:rPr>
        </w:r>
        <w:r>
          <w:rPr>
            <w:webHidden/>
          </w:rPr>
          <w:fldChar w:fldCharType="separate"/>
        </w:r>
        <w:r>
          <w:rPr>
            <w:webHidden/>
          </w:rPr>
          <w:t>19</w:t>
        </w:r>
        <w:r>
          <w:rPr>
            <w:webHidden/>
          </w:rPr>
          <w:fldChar w:fldCharType="end"/>
        </w:r>
      </w:hyperlink>
    </w:p>
    <w:p w:rsidR="00355AD0" w:rsidRPr="0024047E" w:rsidRDefault="00355AD0">
      <w:pPr>
        <w:pStyle w:val="Verzeichnis2"/>
        <w:rPr>
          <w:rFonts w:ascii="Calibri" w:hAnsi="Calibri"/>
          <w:kern w:val="0"/>
          <w:szCs w:val="22"/>
          <w:lang w:eastAsia="de-CH"/>
        </w:rPr>
      </w:pPr>
      <w:hyperlink w:anchor="_Toc355704687" w:history="1">
        <w:r w:rsidRPr="007E3FF2">
          <w:rPr>
            <w:rStyle w:val="Hyperlink"/>
          </w:rPr>
          <w:t>4.6.</w:t>
        </w:r>
        <w:r w:rsidRPr="0024047E">
          <w:rPr>
            <w:rFonts w:ascii="Calibri" w:hAnsi="Calibri"/>
            <w:kern w:val="0"/>
            <w:szCs w:val="22"/>
            <w:lang w:eastAsia="de-CH"/>
          </w:rPr>
          <w:tab/>
        </w:r>
        <w:r w:rsidRPr="007E3FF2">
          <w:rPr>
            <w:rStyle w:val="Hyperlink"/>
          </w:rPr>
          <w:t>Grafische Darstellung der Simulation</w:t>
        </w:r>
        <w:r>
          <w:rPr>
            <w:webHidden/>
          </w:rPr>
          <w:tab/>
        </w:r>
        <w:r>
          <w:rPr>
            <w:webHidden/>
          </w:rPr>
          <w:fldChar w:fldCharType="begin"/>
        </w:r>
        <w:r>
          <w:rPr>
            <w:webHidden/>
          </w:rPr>
          <w:instrText xml:space="preserve"> PAGEREF _Toc355704687 \h </w:instrText>
        </w:r>
        <w:r>
          <w:rPr>
            <w:webHidden/>
          </w:rPr>
        </w:r>
        <w:r>
          <w:rPr>
            <w:webHidden/>
          </w:rPr>
          <w:fldChar w:fldCharType="separate"/>
        </w:r>
        <w:r>
          <w:rPr>
            <w:webHidden/>
          </w:rPr>
          <w:t>21</w:t>
        </w:r>
        <w:r>
          <w:rPr>
            <w:webHidden/>
          </w:rPr>
          <w:fldChar w:fldCharType="end"/>
        </w:r>
      </w:hyperlink>
    </w:p>
    <w:p w:rsidR="000F2808" w:rsidRPr="009410ED" w:rsidRDefault="009E5EDA" w:rsidP="009410ED">
      <w:pPr>
        <w:pStyle w:val="Verzeichnis3"/>
        <w:rPr>
          <w:rFonts w:ascii="Calibri" w:hAnsi="Calibri"/>
          <w:kern w:val="0"/>
          <w:szCs w:val="22"/>
          <w:lang w:eastAsia="de-CH"/>
        </w:rPr>
      </w:pPr>
      <w:r>
        <w:fldChar w:fldCharType="end"/>
      </w:r>
    </w:p>
    <w:p w:rsidR="000F2808" w:rsidRPr="00CE32EC" w:rsidRDefault="000F2808">
      <w:pPr>
        <w:rPr>
          <w:vanish/>
        </w:rPr>
      </w:pPr>
    </w:p>
    <w:p w:rsidR="000F2808" w:rsidRPr="00CE32EC" w:rsidRDefault="00005B28">
      <w:pPr>
        <w:pStyle w:val="berschrift1"/>
      </w:pPr>
      <w:bookmarkStart w:id="0" w:name="_Toc355704642"/>
      <w:r>
        <w:lastRenderedPageBreak/>
        <w:t>Einleitung</w:t>
      </w:r>
      <w:bookmarkEnd w:id="0"/>
    </w:p>
    <w:p w:rsidR="000F2808" w:rsidRDefault="00005B28" w:rsidP="00102EF3">
      <w:pPr>
        <w:pStyle w:val="berschrift2"/>
      </w:pPr>
      <w:bookmarkStart w:id="1" w:name="_Toc355704643"/>
      <w:r>
        <w:t>Thematik</w:t>
      </w:r>
      <w:bookmarkEnd w:id="1"/>
    </w:p>
    <w:p w:rsidR="005B3DC8" w:rsidRPr="005B3DC8" w:rsidRDefault="005B3DC8" w:rsidP="005B3DC8">
      <w:r>
        <w:t xml:space="preserve">Das Themenfeld </w:t>
      </w:r>
      <w:r w:rsidRPr="005B3DC8">
        <w:rPr>
          <w:i/>
        </w:rPr>
        <w:t>Dynamische Systeme</w:t>
      </w:r>
      <w:r>
        <w:rPr>
          <w:i/>
        </w:rPr>
        <w:t xml:space="preserve"> (DS) </w:t>
      </w:r>
      <w:r>
        <w:t xml:space="preserve">ist sehr gross und umfasst verschiedene Arten von DS. Das Grundprinzip ist jedoch immer gleich: Ein DS ist ein mathematisches Modell eines zeitabhängigen Prozesses. Es kann sich dabei um mathematische, physikalische oder biologische Prozesse handeln. </w:t>
      </w:r>
      <w:r w:rsidR="00ED0BA6">
        <w:t xml:space="preserve">Das DS erhält einen Startzeitpunkt, Startzustände- und Parameter und verändert seinen Zustand entweder pro </w:t>
      </w:r>
      <w:r w:rsidR="00C05979">
        <w:t>festgelegte gleichbleibende</w:t>
      </w:r>
      <w:r w:rsidR="00ED0BA6">
        <w:t xml:space="preserve"> Zeiteinheit (diskret) oder in unendlich kleinen Zeitabständen (kontinuierlich). </w:t>
      </w:r>
      <w:r w:rsidR="00EB65BF">
        <w:t>Die Zustandsänderungen erfolgen aufgrund der Änderungen der Grössen (z.B. Population, Ressourcen) deren Änderungsverhalten wiederum durch Differentialgleichungen bestimmt wird.</w:t>
      </w:r>
      <w:r w:rsidR="00B030EC">
        <w:t xml:space="preserve"> </w:t>
      </w:r>
      <w:r w:rsidR="00B86583">
        <w:t xml:space="preserve">Die Differentialgleichungen entstehen durch die Definition des simulierten Prozesses als mathematisches Modell. </w:t>
      </w:r>
      <w:r w:rsidR="00A1158D">
        <w:t>Möchte man nämlich Naturgesetze als Funktionen mit Variablen definieren, entstehen sehr häufig Funktionen, welche die eigene Ableitung verwenden, und damit also Differentialgleichungen.</w:t>
      </w:r>
    </w:p>
    <w:p w:rsidR="00005B28" w:rsidRDefault="00FF7107" w:rsidP="00005B28">
      <w:pPr>
        <w:pStyle w:val="berschrift2"/>
      </w:pPr>
      <w:bookmarkStart w:id="2" w:name="_Toc355704644"/>
      <w:r>
        <w:t>Ziel der Arbeit</w:t>
      </w:r>
      <w:bookmarkEnd w:id="2"/>
    </w:p>
    <w:p w:rsidR="00FF7107" w:rsidRDefault="00BA271B" w:rsidP="00606B04">
      <w:r>
        <w:t>Für unsere Projektarbeit mussten wir uns zunächst auf ein bestimmtes Gebiet einschränken. Da es ein geläufiges Beispiel, vom Verständnis her einfacher und sich gut für eine Visualisierung in einer Software eignet, haben wir uns für die Umsetzung eines biologischen Prozesses, der P</w:t>
      </w:r>
      <w:r w:rsidR="00691CB5">
        <w:t xml:space="preserve">opulationsdynamik, entschieden als DS. </w:t>
      </w:r>
      <w:r w:rsidR="0061650D">
        <w:t xml:space="preserve">Dabei wird von einer bestimmten Art eine Startpopulation genommen und mittels definierten Funktionen deren Entwicklung über die Zeit anhand des Umfelds und der Ressourcen simuliert. </w:t>
      </w:r>
    </w:p>
    <w:p w:rsidR="00606B04" w:rsidRDefault="00A82716" w:rsidP="00606B04">
      <w:r>
        <w:t xml:space="preserve">Wir wollen dabei eine möglichst generische Applikation entwickeln. </w:t>
      </w:r>
      <w:r w:rsidR="00E22162">
        <w:t xml:space="preserve">Das Basisprogramm soll es ermöglichen, beliebige DS anhand von Funktionen und Variablen zu definieren und in das Programm einzugeben. </w:t>
      </w:r>
      <w:r w:rsidR="008B3E4E">
        <w:t>Die eingegebenen DS werden simuliert und der Prozess anhand mehrerer Grafen visualisiert</w:t>
      </w:r>
      <w:r w:rsidR="00733BF7">
        <w:t>. Um aber ein konkretes Beispiel vor Auge zu haben, werden wir ein konkretes DS für die Populationsdynamik von Hefe (</w:t>
      </w:r>
      <w:r w:rsidR="00733BF7" w:rsidRPr="00733BF7">
        <w:t>Schlauchpilz, verwendet in Brot- und Bierprodukten</w:t>
      </w:r>
      <w:r w:rsidR="00733BF7">
        <w:t xml:space="preserve">) </w:t>
      </w:r>
      <w:r w:rsidR="008B3E4E">
        <w:t xml:space="preserve"> </w:t>
      </w:r>
      <w:r w:rsidR="00733BF7">
        <w:t>definieren und als Muster</w:t>
      </w:r>
      <w:r w:rsidR="00E47214">
        <w:t xml:space="preserve"> und Test DS</w:t>
      </w:r>
      <w:r w:rsidR="00733BF7">
        <w:t xml:space="preserve"> in der Applikation verwenden.</w:t>
      </w:r>
    </w:p>
    <w:p w:rsidR="00606FC3" w:rsidRDefault="00606FC3" w:rsidP="00606FC3">
      <w:pPr>
        <w:pStyle w:val="berschrift2"/>
      </w:pPr>
      <w:bookmarkStart w:id="3" w:name="_Toc355704645"/>
      <w:r>
        <w:t>Realisierungspunkte</w:t>
      </w:r>
      <w:bookmarkEnd w:id="3"/>
    </w:p>
    <w:p w:rsidR="00606FC3" w:rsidRDefault="00606FC3" w:rsidP="00606FC3">
      <w:r>
        <w:t>Das Software-Projekt beinhaltet folgende Punkte, die realisiert werden müssen:</w:t>
      </w:r>
    </w:p>
    <w:p w:rsidR="00422958" w:rsidRDefault="00422958" w:rsidP="00606FC3">
      <w:pPr>
        <w:pStyle w:val="ListBulletL1nospace"/>
      </w:pPr>
      <w:r>
        <w:t>Planung (und Schätzung) der User Stories und Tasks</w:t>
      </w:r>
    </w:p>
    <w:p w:rsidR="00606FC3" w:rsidRDefault="002D68C7" w:rsidP="00606FC3">
      <w:pPr>
        <w:pStyle w:val="ListBulletL1nospace"/>
      </w:pPr>
      <w:r>
        <w:t>Definition des DS für die Populationsdynamik von Hefe</w:t>
      </w:r>
    </w:p>
    <w:p w:rsidR="002D68C7" w:rsidRDefault="00422958" w:rsidP="00606FC3">
      <w:pPr>
        <w:pStyle w:val="ListBulletL1nospace"/>
      </w:pPr>
      <w:r>
        <w:t>Entwicklung eines Basisprogramms</w:t>
      </w:r>
    </w:p>
    <w:p w:rsidR="00422958" w:rsidRDefault="00422958" w:rsidP="00422958">
      <w:pPr>
        <w:pStyle w:val="ListBulletL2nospace"/>
      </w:pPr>
      <w:r>
        <w:t>Fütterung des Programms mit (möglichst) beliebigen DS</w:t>
      </w:r>
    </w:p>
    <w:p w:rsidR="00422958" w:rsidRDefault="00422958" w:rsidP="00422958">
      <w:pPr>
        <w:pStyle w:val="ListBulletL2nospace"/>
      </w:pPr>
      <w:r>
        <w:t>Generische Visualisierung dieser DS</w:t>
      </w:r>
    </w:p>
    <w:p w:rsidR="00422958" w:rsidRDefault="00422958" w:rsidP="00422958">
      <w:pPr>
        <w:pStyle w:val="ListBulletL1withspace"/>
      </w:pPr>
      <w:r>
        <w:lastRenderedPageBreak/>
        <w:t>Programmierung des konkreten DS (Hefe)</w:t>
      </w:r>
    </w:p>
    <w:p w:rsidR="00422958" w:rsidRPr="00606FC3" w:rsidRDefault="00422958" w:rsidP="00422958">
      <w:pPr>
        <w:pStyle w:val="ListBulletL1withspace"/>
      </w:pPr>
      <w:r>
        <w:t>Dokumentation / Vorbereitung der Präsentation</w:t>
      </w:r>
    </w:p>
    <w:p w:rsidR="00005B28" w:rsidRDefault="00AE49D1" w:rsidP="00005B28">
      <w:pPr>
        <w:pStyle w:val="berschrift1"/>
      </w:pPr>
      <w:bookmarkStart w:id="4" w:name="_Toc355704646"/>
      <w:r>
        <w:lastRenderedPageBreak/>
        <w:t>Populationsdynamik</w:t>
      </w:r>
      <w:bookmarkEnd w:id="4"/>
    </w:p>
    <w:p w:rsidR="00005B28" w:rsidRDefault="00293201" w:rsidP="00005B28">
      <w:pPr>
        <w:pStyle w:val="berschrift2"/>
      </w:pPr>
      <w:bookmarkStart w:id="5" w:name="_Toc355704647"/>
      <w:r>
        <w:t>Was ist Populationsdyamik?</w:t>
      </w:r>
      <w:bookmarkEnd w:id="5"/>
    </w:p>
    <w:p w:rsidR="00EB129A" w:rsidRDefault="00EB129A" w:rsidP="00EB129A">
      <w:r>
        <w:t>Populationsdynamik beschreibt ein System, welches in Abhängigkeit der Zeit die Wechselwirkungen von Prozessen beschreibt. Primär stehen hier biologische Abläufe im Zentrum. Mittels Differentialgleichungen werden die Umgebungseinflüsse</w:t>
      </w:r>
      <w:r w:rsidR="00BC0AEE">
        <w:t xml:space="preserve"> von Kulturen wie auch von intra- und extrasystemischen Faktoren beschrieben. Die Komplexität eines solchen Systems nimmt mit jedem weiteren Faktor exponentiell zu. Deshalb werden solche Prozesse über Computersimulation berechnet </w:t>
      </w:r>
      <w:r w:rsidR="000E3936">
        <w:t>um potenzielle Optimierungen in biologischen Abläufen zu finden.</w:t>
      </w:r>
    </w:p>
    <w:p w:rsidR="000E3936" w:rsidRDefault="000E3936" w:rsidP="00EB129A">
      <w:r>
        <w:t>Im Vordergrund steht am Anfang die Analyse des Prozesses. Dabei werden die empirischen Beobachtungen mathematisch Formuliert. Im weiteren Verlauf wird die Entwicklung der Simulation und des natürlichen Prozesses verglichen. Falls die Simulation stark von der Realität abweicht, müssen die Faktoren justiert werden oder im schlimmsten Falle muss eine neue Formulierung gesucht werden.</w:t>
      </w:r>
    </w:p>
    <w:p w:rsidR="000E3936" w:rsidRPr="00EB129A" w:rsidRDefault="000E3936" w:rsidP="00EB129A">
      <w:r>
        <w:t xml:space="preserve">Hat sich ein System über längere Zeit bewährt, so kann man mit der Optimierung beginnen. Dabei werden Startwerte und extrinsische Einwirkungen </w:t>
      </w:r>
      <w:r w:rsidR="002C1DCE">
        <w:t>mutiert</w:t>
      </w:r>
      <w:r w:rsidR="002C1DCE">
        <w:t>. Dabei erhä</w:t>
      </w:r>
      <w:r w:rsidR="00E259EE">
        <w:t>lt man Rückschlüsse auf Idealbedingungen der Kulturen. Die gewonnene</w:t>
      </w:r>
      <w:r w:rsidR="00EC7E3A">
        <w:t xml:space="preserve"> Erkenntnis</w:t>
      </w:r>
      <w:r w:rsidR="00E259EE">
        <w:t xml:space="preserve"> wird anschliessend auf die Natur angewendet.</w:t>
      </w:r>
    </w:p>
    <w:p w:rsidR="00293201" w:rsidRDefault="00293201" w:rsidP="00293201">
      <w:pPr>
        <w:pStyle w:val="berschrift2"/>
      </w:pPr>
      <w:bookmarkStart w:id="6" w:name="_Toc355704648"/>
      <w:r>
        <w:t>Hefe-Zucker-System</w:t>
      </w:r>
      <w:bookmarkEnd w:id="6"/>
    </w:p>
    <w:p w:rsidR="00E259EE" w:rsidRDefault="00EC7E3A" w:rsidP="00E259EE">
      <w:r>
        <w:t xml:space="preserve">Das erste System simuliert das Wachstumsverhalten von Hefe. Die Hefe vermehrt sich wenn Zucker (oder andere Kohlenhydrate) in unmittelbarer Nähe ist. Bis zu einem gewissen Grad gilt: Je mehr Zucker, desto schneller vermehrt sich die Hefe. Allerdings ist die Hefe irgendwann gesättigt und kann pro Zeiteinheit nicht mehr Zucker aufnehmen. Der Zucker </w:t>
      </w:r>
      <w:r w:rsidR="000A0802">
        <w:t>nimmt</w:t>
      </w:r>
      <w:r>
        <w:t xml:space="preserve"> proportional zur Wachstumsrate der Hefe ab. </w:t>
      </w:r>
      <w:r w:rsidR="00444E62">
        <w:t>Als dritte Komponente kommt die Temperatur hinzu. Die Hefe vermehrt sich mit sinkender Temperatur langsamer, bis sie schliesslich zum Stillstand kommt. Bei steigender Temperatur nimmt die Wachstumsrate entsprechend zu, bis zu einem gewissen Maximum und anschliessen nimmt diese wieder ab. Bei sehr hoher Temperatur sterben die Hefezellen.</w:t>
      </w:r>
    </w:p>
    <w:p w:rsidR="00444E62" w:rsidRDefault="00444E62" w:rsidP="00E259EE">
      <w:r>
        <w:t>Als Referenz wird die Kinetik nach Monod verwendet.</w:t>
      </w:r>
    </w:p>
    <w:p w:rsidR="009367C4" w:rsidRDefault="009367C4" w:rsidP="00E259EE">
      <m:oMathPara>
        <m:oMath>
          <m:r>
            <w:rPr>
              <w:rFonts w:ascii="Cambria Math" w:hAnsi="Cambria Math"/>
            </w:rPr>
            <m:t>a=1</m:t>
          </m:r>
          <m:r>
            <w:rPr>
              <w:rFonts w:ascii="Cambria Math" w:hAnsi="Cambria Math"/>
            </w:rPr>
            <w:br/>
          </m:r>
        </m:oMath>
        <m:oMath>
          <m:r>
            <w:rPr>
              <w:rFonts w:ascii="Cambria Math" w:hAnsi="Cambria Math"/>
            </w:rPr>
            <m:t>b=2</m:t>
          </m:r>
          <m:r>
            <w:rPr>
              <w:rFonts w:ascii="Cambria Math" w:hAnsi="Cambria Math"/>
            </w:rPr>
            <w:br/>
          </m:r>
        </m:oMath>
        <m:oMath>
          <m:r>
            <w:rPr>
              <w:rFonts w:ascii="Cambria Math" w:hAnsi="Cambria Math"/>
            </w:rPr>
            <m:t>c=-1</m:t>
          </m:r>
          <m:r>
            <w:rPr>
              <w:rFonts w:ascii="Cambria Math" w:hAnsi="Cambria Math"/>
            </w:rPr>
            <w:br/>
          </m:r>
        </m:oMath>
        <m:oMath>
          <m:r>
            <w:rPr>
              <w:rFonts w:ascii="Cambria Math" w:hAnsi="Cambria Math"/>
            </w:rPr>
            <m:t>d=-0.2</m:t>
          </m:r>
          <m:r>
            <w:rPr>
              <w:rFonts w:ascii="Cambria Math" w:hAnsi="Cambria Math"/>
            </w:rPr>
            <w:br/>
          </m:r>
        </m:oMath>
        <w:sdt>
          <w:sdtPr>
            <w:rPr>
              <w:rFonts w:ascii="Cambria Math" w:hAnsi="Cambria Math"/>
              <w:i/>
            </w:rPr>
            <w:id w:val="1569375546"/>
            <w:placeholder>
              <w:docPart w:val="DefaultPlaceholder_1075446218"/>
            </w:placeholder>
            <w:temporary/>
            <w:showingPlcHdr/>
            <w:equation/>
          </w:sdtPr>
          <w:sdtContent>
            <m:oMath>
              <m:r>
                <w:rPr>
                  <w:rStyle w:val="Platzhaltertext"/>
                  <w:rFonts w:ascii="Cambria Math" w:hAnsi="Cambria Math"/>
                </w:rPr>
                <m:t>Geben Sie hier eine Formel ein.</m:t>
              </m:r>
            </m:oMath>
          </w:sdtContent>
        </w:sdt>
        <m:oMath>
          <m:r>
            <m:rPr>
              <m:sty m:val="p"/>
            </m:rPr>
            <w:br/>
          </m:r>
        </m:oMath>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=a∙H∙</m:t>
          </m:r>
          <m:d>
            <m:dPr>
              <m:ctrlPr>
                <w:rPr>
                  <w:rFonts w:ascii="Cambria Math" w:hAnsi="Cambria Math"/>
                  <w:i/>
                </w:rPr>
              </m:ctrlPr>
            </m:dPr>
            <m:e>
              <m:r>
                <w:rPr>
                  <w:rFonts w:ascii="Cambria Math" w:hAnsi="Cambria Math"/>
                </w:rPr>
                <m:t>Z</m:t>
              </m:r>
              <w:bookmarkStart w:id="7" w:name="_GoBack"/>
              <w:bookmarkEnd w:id="7"/>
            </m:e>
          </m:d>
        </m:oMath>
      </m:oMathPara>
    </w:p>
    <w:p w:rsidR="009367C4" w:rsidRDefault="009367C4">
      <w:pPr>
        <w:spacing w:after="0" w:line="240" w:lineRule="auto"/>
        <w:jc w:val="left"/>
      </w:pPr>
      <w:r>
        <w:br w:type="page"/>
      </w:r>
    </w:p>
    <w:p w:rsidR="009367C4" w:rsidRDefault="009367C4" w:rsidP="00E259EE"/>
    <w:p w:rsidR="009367C4" w:rsidRDefault="009367C4">
      <w:pPr>
        <w:spacing w:after="0" w:line="240" w:lineRule="auto"/>
        <w:jc w:val="left"/>
      </w:pPr>
      <w:r>
        <w:br w:type="page"/>
      </w:r>
    </w:p>
    <w:p w:rsidR="009367C4" w:rsidRDefault="009367C4" w:rsidP="00E259EE"/>
    <w:p w:rsidR="009367C4" w:rsidRDefault="009367C4">
      <w:pPr>
        <w:spacing w:after="0" w:line="240" w:lineRule="auto"/>
        <w:jc w:val="left"/>
      </w:pPr>
      <w:r>
        <w:br w:type="page"/>
      </w:r>
    </w:p>
    <w:p w:rsidR="009367C4" w:rsidRPr="009367C4" w:rsidRDefault="009367C4" w:rsidP="00E259EE"/>
    <w:p w:rsidR="009367C4" w:rsidRPr="009367C4" w:rsidRDefault="009367C4" w:rsidP="00E259EE"/>
    <w:p w:rsidR="009367C4" w:rsidRPr="009367C4" w:rsidRDefault="009367C4" w:rsidP="00E259EE"/>
    <w:p w:rsidR="009367C4" w:rsidRDefault="009367C4">
      <w:pPr>
        <w:spacing w:after="0" w:line="240" w:lineRule="auto"/>
        <w:jc w:val="left"/>
      </w:pPr>
      <w:r>
        <w:br w:type="page"/>
      </w:r>
    </w:p>
    <w:p w:rsidR="009367C4" w:rsidRDefault="009367C4" w:rsidP="00E259EE"/>
    <w:p w:rsidR="009367C4" w:rsidRDefault="009367C4">
      <w:pPr>
        <w:spacing w:after="0" w:line="240" w:lineRule="auto"/>
        <w:jc w:val="left"/>
      </w:pPr>
      <w:r>
        <w:br w:type="page"/>
      </w:r>
    </w:p>
    <w:p w:rsidR="009367C4" w:rsidRPr="009367C4" w:rsidRDefault="009367C4" w:rsidP="00E259EE"/>
    <w:p w:rsidR="009367C4" w:rsidRPr="009367C4" w:rsidRDefault="009367C4" w:rsidP="00E259EE"/>
    <w:p w:rsidR="00444E62" w:rsidRPr="00E259EE" w:rsidRDefault="00444E62" w:rsidP="00E259EE"/>
    <w:p w:rsidR="00293201" w:rsidRDefault="00293201" w:rsidP="00293201">
      <w:pPr>
        <w:pStyle w:val="berschrift2"/>
      </w:pPr>
      <w:bookmarkStart w:id="8" w:name="_Toc355704649"/>
      <w:r>
        <w:t>Räuber-Beute-System</w:t>
      </w:r>
      <w:bookmarkEnd w:id="8"/>
    </w:p>
    <w:p w:rsidR="00293201" w:rsidRPr="00293201" w:rsidRDefault="00E941FE" w:rsidP="00293201">
      <w:pPr>
        <w:pStyle w:val="berschrift2"/>
      </w:pPr>
      <w:r>
        <w:t>Elektromagnetische</w:t>
      </w:r>
      <w:r w:rsidR="00504DBA">
        <w:t xml:space="preserve"> Schwingkreis</w:t>
      </w:r>
      <w:r>
        <w:t>e</w:t>
      </w:r>
    </w:p>
    <w:p w:rsidR="00634FAB" w:rsidRDefault="00634FAB" w:rsidP="00634FAB">
      <w:pPr>
        <w:pStyle w:val="berschrift1"/>
      </w:pPr>
      <w:bookmarkStart w:id="9" w:name="_Toc355704651"/>
      <w:r>
        <w:lastRenderedPageBreak/>
        <w:t>Projektplanung</w:t>
      </w:r>
      <w:bookmarkEnd w:id="9"/>
    </w:p>
    <w:p w:rsidR="006C050C" w:rsidRDefault="006C050C" w:rsidP="007906EB">
      <w:pPr>
        <w:pStyle w:val="berschrift2"/>
      </w:pPr>
      <w:bookmarkStart w:id="10" w:name="_Toc355704652"/>
      <w:r>
        <w:t>Agile Softwareentwicklung</w:t>
      </w:r>
      <w:bookmarkEnd w:id="10"/>
    </w:p>
    <w:p w:rsidR="002D3A26" w:rsidRDefault="006C050C" w:rsidP="002D3A26">
      <w:r>
        <w:t xml:space="preserve">Im Modul </w:t>
      </w:r>
      <w:r w:rsidRPr="006C050C">
        <w:rPr>
          <w:i/>
        </w:rPr>
        <w:t>Methoden der Programmierung</w:t>
      </w:r>
      <w:r>
        <w:t xml:space="preserve"> </w:t>
      </w:r>
      <w:r w:rsidR="00927199">
        <w:t xml:space="preserve">haben wir die aktuell populärste Vorgehensmethodik in der Softwareentwicklung behandelt – die Agile Softwareentwicklung, die </w:t>
      </w:r>
      <w:r w:rsidR="007906EB">
        <w:t>dem sogenannten „</w:t>
      </w:r>
      <w:r w:rsidR="007906EB">
        <w:rPr>
          <w:i/>
        </w:rPr>
        <w:t>Agile</w:t>
      </w:r>
      <w:r w:rsidR="00927199" w:rsidRPr="00927199">
        <w:rPr>
          <w:i/>
        </w:rPr>
        <w:t xml:space="preserve"> Manifest</w:t>
      </w:r>
      <w:r w:rsidR="007906EB">
        <w:rPr>
          <w:i/>
        </w:rPr>
        <w:t>o“</w:t>
      </w:r>
      <w:r w:rsidR="002D3A26">
        <w:t xml:space="preserve"> folgt:</w:t>
      </w:r>
    </w:p>
    <w:p w:rsidR="002D3A26" w:rsidRDefault="002D3A26" w:rsidP="002D3A26">
      <w:pPr>
        <w:pStyle w:val="ListBulletL1nospace"/>
      </w:pPr>
      <w:r>
        <w:t xml:space="preserve">    Menschen und Interaktionen sind wichtiger als Prozesse und Werkzeuge.</w:t>
      </w:r>
    </w:p>
    <w:p w:rsidR="002D3A26" w:rsidRDefault="002D3A26" w:rsidP="002D3A26">
      <w:pPr>
        <w:pStyle w:val="ListBulletL1nospace"/>
      </w:pPr>
      <w:r>
        <w:t xml:space="preserve">    Funktionierende Software ist wichtiger als umfassende Dokumentation.</w:t>
      </w:r>
    </w:p>
    <w:p w:rsidR="002D3A26" w:rsidRDefault="002D3A26" w:rsidP="002D3A26">
      <w:pPr>
        <w:pStyle w:val="ListBulletL1nospace"/>
      </w:pPr>
      <w:r>
        <w:t xml:space="preserve">    Zusammenarbeit mit dem Kunden ist wichtiger als Vertragsverhandlungen.</w:t>
      </w:r>
    </w:p>
    <w:p w:rsidR="002D3A26" w:rsidRDefault="002D3A26" w:rsidP="002D3A26">
      <w:pPr>
        <w:pStyle w:val="ListBulletL1nospace"/>
      </w:pPr>
      <w:r>
        <w:t xml:space="preserve">    Eingehen auf Veränderungen ist wichtiger als Festhalten an einem Plan.</w:t>
      </w:r>
    </w:p>
    <w:p w:rsidR="00745513" w:rsidRDefault="00745513" w:rsidP="00745513">
      <w:pPr>
        <w:pStyle w:val="ListBulletL1nospace"/>
        <w:numPr>
          <w:ilvl w:val="0"/>
          <w:numId w:val="0"/>
        </w:numPr>
      </w:pPr>
    </w:p>
    <w:p w:rsidR="000718B3" w:rsidRDefault="00C14EFB" w:rsidP="007A04AE">
      <w:pPr>
        <w:pStyle w:val="berschrift3"/>
      </w:pPr>
      <w:bookmarkStart w:id="11" w:name="_Toc355704653"/>
      <w:r>
        <w:t>Iterationsplanung</w:t>
      </w:r>
      <w:bookmarkEnd w:id="11"/>
    </w:p>
    <w:p w:rsidR="00C14EFB" w:rsidRDefault="00C14EFB" w:rsidP="00C14EFB">
      <w:r>
        <w:t>Um eine flexible Planung zu garantieren und so besser auf Unvorhergesehenes reagieren zu können, werden wir die gesamte Projektzeit in drei Iterationen aufteilen:</w:t>
      </w:r>
    </w:p>
    <w:p w:rsidR="00103E74" w:rsidRDefault="00161088" w:rsidP="00103E74">
      <w:pPr>
        <w:pStyle w:val="ListBulletL1nospace"/>
        <w:numPr>
          <w:ilvl w:val="0"/>
          <w:numId w:val="0"/>
        </w:numPr>
      </w:pPr>
      <w:r>
        <w:rPr>
          <w:noProof/>
          <w:lang w:eastAsia="de-CH"/>
        </w:rPr>
        <w:drawing>
          <wp:inline distT="0" distB="0" distL="0" distR="0">
            <wp:extent cx="5972175" cy="11334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1133475"/>
                    </a:xfrm>
                    <a:prstGeom prst="rect">
                      <a:avLst/>
                    </a:prstGeom>
                    <a:noFill/>
                    <a:ln>
                      <a:noFill/>
                    </a:ln>
                  </pic:spPr>
                </pic:pic>
              </a:graphicData>
            </a:graphic>
          </wp:inline>
        </w:drawing>
      </w:r>
    </w:p>
    <w:p w:rsidR="00C41606" w:rsidRDefault="00C41606" w:rsidP="007A04AE">
      <w:pPr>
        <w:pStyle w:val="berschrift3"/>
      </w:pPr>
      <w:bookmarkStart w:id="12" w:name="_Toc355704654"/>
      <w:r>
        <w:t>Burndown-Charts</w:t>
      </w:r>
      <w:bookmarkEnd w:id="12"/>
    </w:p>
    <w:p w:rsidR="00C41606" w:rsidRDefault="00C41606" w:rsidP="00C41606">
      <w:r>
        <w:t>Um unsere Fortschritte stets mitverfolgen und überprüfen zu können, werden wir pro Iteration jeweils einen Burndown-Chart führen. Dieser zeigt jeweils über die Iteration hinweg welche Aufwände geleistet und welche noch verbleibend sind. Anhand der daraus entstehenden Kurven können wir unter Umständen auch Tendenzen feststellen und Gegenmassnahmen planen.</w:t>
      </w:r>
    </w:p>
    <w:p w:rsidR="005900C9" w:rsidRDefault="005900C9" w:rsidP="00C41606">
      <w:r>
        <w:t>Ein exemplarisches Burndown-Chart (entspricht nicht unserem Verlauf):</w:t>
      </w:r>
    </w:p>
    <w:p w:rsidR="005900C9" w:rsidRPr="00C41606" w:rsidRDefault="00161088" w:rsidP="00C41606">
      <w:r>
        <w:rPr>
          <w:noProof/>
          <w:lang w:eastAsia="de-CH"/>
        </w:rPr>
        <w:drawing>
          <wp:inline distT="0" distB="0" distL="0" distR="0">
            <wp:extent cx="3209925" cy="1657350"/>
            <wp:effectExtent l="0" t="0" r="9525"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9925" cy="1657350"/>
                    </a:xfrm>
                    <a:prstGeom prst="rect">
                      <a:avLst/>
                    </a:prstGeom>
                    <a:noFill/>
                    <a:ln>
                      <a:noFill/>
                    </a:ln>
                  </pic:spPr>
                </pic:pic>
              </a:graphicData>
            </a:graphic>
          </wp:inline>
        </w:drawing>
      </w:r>
    </w:p>
    <w:p w:rsidR="007906EB" w:rsidRDefault="003A2FC8" w:rsidP="007A04AE">
      <w:pPr>
        <w:pStyle w:val="berschrift3"/>
      </w:pPr>
      <w:bookmarkStart w:id="13" w:name="_Toc355704655"/>
      <w:r>
        <w:lastRenderedPageBreak/>
        <w:t>Taskliste</w:t>
      </w:r>
      <w:bookmarkEnd w:id="13"/>
    </w:p>
    <w:p w:rsidR="003A2FC8" w:rsidRDefault="0090351E" w:rsidP="003A2FC8">
      <w:r>
        <w:t xml:space="preserve">Aus den Anforderungen, die wir zu Beginn definiert haben, ist eine schätzbare und gut portionierte Taskliste entstanden, anhand derer wir vorgehen werden. </w:t>
      </w:r>
      <w:r w:rsidR="006D5FF7">
        <w:t xml:space="preserve">Es wird jeweils zu Beginn einer Iteration bestimmt, welche Tasks mit den zur Verfügung stehenden Ressourcen umgesetzt werden. </w:t>
      </w:r>
      <w:r w:rsidR="00872AD3">
        <w:t>So können wir auch kurzfristig – spätestens vor Start der nächsten Iteration – Unvor</w:t>
      </w:r>
      <w:r w:rsidR="00F742B5">
        <w:t>her</w:t>
      </w:r>
      <w:r w:rsidR="00872AD3">
        <w:t>gesehenes in die Taskliste aufnehmen.</w:t>
      </w:r>
    </w:p>
    <w:p w:rsidR="002E1C0C" w:rsidRDefault="00507D84" w:rsidP="003A2FC8">
      <w:r>
        <w:t>Nachfolgend die Taskliste mit den jeweiligen Schätzungen und dem Total Aufwand:</w:t>
      </w:r>
    </w:p>
    <w:p w:rsidR="00507D84" w:rsidRPr="003A2FC8" w:rsidRDefault="00161088" w:rsidP="003A2FC8">
      <w:r>
        <w:rPr>
          <w:noProof/>
          <w:lang w:eastAsia="de-CH"/>
        </w:rPr>
        <w:drawing>
          <wp:inline distT="0" distB="0" distL="0" distR="0">
            <wp:extent cx="5972175" cy="4133850"/>
            <wp:effectExtent l="0" t="0" r="952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4133850"/>
                    </a:xfrm>
                    <a:prstGeom prst="rect">
                      <a:avLst/>
                    </a:prstGeom>
                    <a:noFill/>
                    <a:ln>
                      <a:noFill/>
                    </a:ln>
                  </pic:spPr>
                </pic:pic>
              </a:graphicData>
            </a:graphic>
          </wp:inline>
        </w:drawing>
      </w:r>
    </w:p>
    <w:p w:rsidR="00D62ABA" w:rsidRDefault="00A47E1B" w:rsidP="00D62ABA">
      <w:pPr>
        <w:pStyle w:val="berschrift2"/>
      </w:pPr>
      <w:r>
        <w:br w:type="page"/>
      </w:r>
      <w:bookmarkStart w:id="14" w:name="_Toc355704656"/>
      <w:r>
        <w:lastRenderedPageBreak/>
        <w:t>Iteration 1</w:t>
      </w:r>
      <w:bookmarkEnd w:id="14"/>
    </w:p>
    <w:p w:rsidR="00A47E1B" w:rsidRDefault="00A47E1B" w:rsidP="00A47E1B">
      <w:r>
        <w:t>Zeitraum: 22.03 – 11.04</w:t>
      </w:r>
    </w:p>
    <w:p w:rsidR="00253244" w:rsidRDefault="00253244" w:rsidP="00A47E1B">
      <w:r>
        <w:t xml:space="preserve">Ressourcen: 42 </w:t>
      </w:r>
      <w:r w:rsidR="003328BB">
        <w:t>Stunden</w:t>
      </w:r>
    </w:p>
    <w:p w:rsidR="00253244" w:rsidRDefault="00253244" w:rsidP="00253244">
      <w:pPr>
        <w:pStyle w:val="ListBulletL1nospace"/>
      </w:pPr>
      <w:r>
        <w:t xml:space="preserve">Roger: 18 </w:t>
      </w:r>
      <w:r w:rsidR="003328BB">
        <w:t>Stunden</w:t>
      </w:r>
    </w:p>
    <w:p w:rsidR="00253244" w:rsidRDefault="00253244" w:rsidP="00253244">
      <w:pPr>
        <w:pStyle w:val="ListBulletL1nospace"/>
      </w:pPr>
      <w:r>
        <w:t xml:space="preserve">David: 24 </w:t>
      </w:r>
      <w:r w:rsidR="003328BB">
        <w:t>Stunden</w:t>
      </w:r>
    </w:p>
    <w:p w:rsidR="00A47E1B" w:rsidRDefault="00A47E1B" w:rsidP="00A47E1B">
      <w:pPr>
        <w:pStyle w:val="berschrift3"/>
      </w:pPr>
      <w:bookmarkStart w:id="15" w:name="_Toc355704657"/>
      <w:r>
        <w:t>Geplante Tasks</w:t>
      </w:r>
      <w:bookmarkEnd w:id="15"/>
    </w:p>
    <w:p w:rsidR="00A47E1B" w:rsidRDefault="00161088" w:rsidP="00A47E1B">
      <w:r>
        <w:rPr>
          <w:noProof/>
          <w:lang w:eastAsia="de-CH"/>
        </w:rPr>
        <w:drawing>
          <wp:inline distT="0" distB="0" distL="0" distR="0">
            <wp:extent cx="5534025" cy="2600325"/>
            <wp:effectExtent l="0" t="0" r="9525" b="9525"/>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025" cy="2600325"/>
                    </a:xfrm>
                    <a:prstGeom prst="rect">
                      <a:avLst/>
                    </a:prstGeom>
                    <a:noFill/>
                    <a:ln>
                      <a:noFill/>
                    </a:ln>
                  </pic:spPr>
                </pic:pic>
              </a:graphicData>
            </a:graphic>
          </wp:inline>
        </w:drawing>
      </w:r>
    </w:p>
    <w:p w:rsidR="008432B3" w:rsidRDefault="008432B3" w:rsidP="008432B3">
      <w:pPr>
        <w:pStyle w:val="berschrift3"/>
      </w:pPr>
      <w:bookmarkStart w:id="16" w:name="_Toc355704658"/>
      <w:r>
        <w:t>Burndown-Chart</w:t>
      </w:r>
      <w:bookmarkEnd w:id="16"/>
    </w:p>
    <w:p w:rsidR="008432B3" w:rsidRDefault="008432B3" w:rsidP="008432B3">
      <w:r>
        <w:t>Mit folgendem Bild endete die erste Iteration</w:t>
      </w:r>
      <w:r w:rsidR="00253244">
        <w:t xml:space="preserve"> (Ausschnitt)</w:t>
      </w:r>
      <w:r>
        <w:t>:</w:t>
      </w:r>
    </w:p>
    <w:p w:rsidR="008432B3" w:rsidRDefault="00161088" w:rsidP="008432B3">
      <w:r>
        <w:rPr>
          <w:noProof/>
          <w:lang w:eastAsia="de-CH"/>
        </w:rPr>
        <w:drawing>
          <wp:inline distT="0" distB="0" distL="0" distR="0">
            <wp:extent cx="3352800" cy="2590800"/>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590800"/>
                    </a:xfrm>
                    <a:prstGeom prst="rect">
                      <a:avLst/>
                    </a:prstGeom>
                    <a:noFill/>
                    <a:ln>
                      <a:noFill/>
                    </a:ln>
                  </pic:spPr>
                </pic:pic>
              </a:graphicData>
            </a:graphic>
          </wp:inline>
        </w:drawing>
      </w:r>
    </w:p>
    <w:p w:rsidR="007D225C" w:rsidRDefault="00D0533F" w:rsidP="00D0533F">
      <w:pPr>
        <w:pStyle w:val="berschrift3"/>
      </w:pPr>
      <w:bookmarkStart w:id="17" w:name="_Toc355704659"/>
      <w:r>
        <w:lastRenderedPageBreak/>
        <w:t>Retrospektive</w:t>
      </w:r>
      <w:bookmarkEnd w:id="17"/>
    </w:p>
    <w:p w:rsidR="007E0472" w:rsidRDefault="003328BB" w:rsidP="00D0533F">
      <w:r>
        <w:t xml:space="preserve">Die Iteration endete mit einem Restaufwand von 3 Stunden. Bei einer Schätzung von Tasks von insgesamt 42 Stunden ist dies kein schlechtes Ergebnis. </w:t>
      </w:r>
      <w:r w:rsidR="002053CF">
        <w:t>Der verbleibende Aufwand betraf den Task 9 (</w:t>
      </w:r>
      <w:r w:rsidR="002053CF" w:rsidRPr="002053CF">
        <w:t>Imple</w:t>
      </w:r>
      <w:r w:rsidR="002053CF">
        <w:t>mentierung des Basisprogramms), wobei dies aber nicht schlimm ist</w:t>
      </w:r>
      <w:r w:rsidR="003E5A39">
        <w:t>, die Arbeit hier kann gut auf ein paar Tasks der nächsten Iteration verteilt werden.</w:t>
      </w:r>
      <w:r w:rsidR="007E0472">
        <w:t xml:space="preserve"> </w:t>
      </w:r>
    </w:p>
    <w:p w:rsidR="00BF1510" w:rsidRDefault="007E0472" w:rsidP="00D0533F">
      <w:r>
        <w:t xml:space="preserve">Wir sind beide zufrieden mit der Iteration. Der Start mit der ersten Sitzung mit Herrn Heuberger hat das Projekt konkret werden lassen und mit den ersten umgesetzten Tasks </w:t>
      </w:r>
      <w:r w:rsidR="001C35B5">
        <w:t>hat die Applikation zwar noch nicht gross Form angenommen, aber die Vorbereitung ist gelungen.</w:t>
      </w:r>
    </w:p>
    <w:p w:rsidR="00A1336D" w:rsidRDefault="00BB6858" w:rsidP="00A1336D">
      <w:pPr>
        <w:pStyle w:val="berschrift2"/>
      </w:pPr>
      <w:r>
        <w:br w:type="page"/>
      </w:r>
      <w:bookmarkStart w:id="18" w:name="_Toc355704660"/>
      <w:r w:rsidR="00A1336D">
        <w:lastRenderedPageBreak/>
        <w:t>Iteration 2</w:t>
      </w:r>
      <w:bookmarkEnd w:id="18"/>
    </w:p>
    <w:p w:rsidR="00A1336D" w:rsidRDefault="00A1336D" w:rsidP="00A1336D">
      <w:r>
        <w:t>Zeitraum: 12.04 – 02.05</w:t>
      </w:r>
    </w:p>
    <w:p w:rsidR="00A1336D" w:rsidRDefault="00A1336D" w:rsidP="00A1336D">
      <w:r>
        <w:t>Ressourcen: 48 Stunden</w:t>
      </w:r>
    </w:p>
    <w:p w:rsidR="00A1336D" w:rsidRDefault="00A1336D" w:rsidP="00A1336D">
      <w:pPr>
        <w:pStyle w:val="ListBulletL1nospace"/>
      </w:pPr>
      <w:r>
        <w:t>Roger: 24 Stunden</w:t>
      </w:r>
    </w:p>
    <w:p w:rsidR="00A1336D" w:rsidRDefault="00A1336D" w:rsidP="00A1336D">
      <w:pPr>
        <w:pStyle w:val="ListBulletL1nospace"/>
      </w:pPr>
      <w:r>
        <w:t>David: 24 Stunden</w:t>
      </w:r>
    </w:p>
    <w:p w:rsidR="00A1336D" w:rsidRDefault="00A1336D" w:rsidP="00A1336D">
      <w:pPr>
        <w:pStyle w:val="berschrift3"/>
      </w:pPr>
      <w:bookmarkStart w:id="19" w:name="_Toc355704661"/>
      <w:r>
        <w:t>Geplante Tasks</w:t>
      </w:r>
      <w:bookmarkEnd w:id="19"/>
    </w:p>
    <w:p w:rsidR="00A1336D" w:rsidRDefault="00161088" w:rsidP="00A1336D">
      <w:r>
        <w:rPr>
          <w:noProof/>
          <w:lang w:eastAsia="de-CH"/>
        </w:rPr>
        <w:drawing>
          <wp:inline distT="0" distB="0" distL="0" distR="0">
            <wp:extent cx="5972175" cy="1428750"/>
            <wp:effectExtent l="0" t="0" r="9525"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1428750"/>
                    </a:xfrm>
                    <a:prstGeom prst="rect">
                      <a:avLst/>
                    </a:prstGeom>
                    <a:noFill/>
                    <a:ln>
                      <a:noFill/>
                    </a:ln>
                  </pic:spPr>
                </pic:pic>
              </a:graphicData>
            </a:graphic>
          </wp:inline>
        </w:drawing>
      </w:r>
    </w:p>
    <w:p w:rsidR="00572970" w:rsidRDefault="00572970" w:rsidP="00572970">
      <w:pPr>
        <w:pStyle w:val="berschrift3"/>
      </w:pPr>
      <w:bookmarkStart w:id="20" w:name="_Toc355704662"/>
      <w:r>
        <w:t>Burndown-Chart</w:t>
      </w:r>
      <w:bookmarkEnd w:id="20"/>
    </w:p>
    <w:p w:rsidR="00572970" w:rsidRDefault="00572970" w:rsidP="00572970">
      <w:r>
        <w:t xml:space="preserve">Mit folgendem Bild endete die </w:t>
      </w:r>
      <w:r w:rsidR="00E84FE5">
        <w:t>zweite</w:t>
      </w:r>
      <w:r>
        <w:t xml:space="preserve"> Iteration (Ausschnitt):</w:t>
      </w:r>
    </w:p>
    <w:p w:rsidR="004E5855" w:rsidRDefault="00161088" w:rsidP="00572970">
      <w:r>
        <w:rPr>
          <w:noProof/>
          <w:lang w:eastAsia="de-CH"/>
        </w:rPr>
        <w:drawing>
          <wp:inline distT="0" distB="0" distL="0" distR="0">
            <wp:extent cx="3019425" cy="2705100"/>
            <wp:effectExtent l="0" t="0" r="952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9425" cy="2705100"/>
                    </a:xfrm>
                    <a:prstGeom prst="rect">
                      <a:avLst/>
                    </a:prstGeom>
                    <a:noFill/>
                    <a:ln>
                      <a:noFill/>
                    </a:ln>
                  </pic:spPr>
                </pic:pic>
              </a:graphicData>
            </a:graphic>
          </wp:inline>
        </w:drawing>
      </w:r>
    </w:p>
    <w:p w:rsidR="00003B46" w:rsidRDefault="00003B46" w:rsidP="00003B46">
      <w:pPr>
        <w:pStyle w:val="berschrift3"/>
      </w:pPr>
      <w:bookmarkStart w:id="21" w:name="_Toc355704663"/>
      <w:r>
        <w:t>Retrospektive</w:t>
      </w:r>
      <w:bookmarkEnd w:id="21"/>
    </w:p>
    <w:p w:rsidR="00003B46" w:rsidRDefault="00003B46" w:rsidP="00003B46">
      <w:r>
        <w:t xml:space="preserve">In dieser  Iteration konnten wir alle geplanten Tasks umsetzen. </w:t>
      </w:r>
      <w:r w:rsidRPr="00003B46">
        <w:t xml:space="preserve">Wir haben aber etwas mehr Zeit in die Implementierung als in die Dokumentation investiert. Das Basis GUI </w:t>
      </w:r>
      <w:r w:rsidR="00C04A6F">
        <w:t>steht</w:t>
      </w:r>
      <w:r w:rsidRPr="00003B46">
        <w:t xml:space="preserve"> bereits und auch können Funktionen Dank der eingebundenen Expression-Language Bibliothek relativ generisch eingegeben werden. Jetzt müssen das GUI und das Backend mit den interpretierten Funktionen noch miteinander verbunden werden um die Simulation eines dynamischen Systems durchspielen zu können.</w:t>
      </w:r>
    </w:p>
    <w:p w:rsidR="0099053F" w:rsidRDefault="0099053F" w:rsidP="00003B46">
      <w:r>
        <w:lastRenderedPageBreak/>
        <w:t>Nachfolgend ein Screenshot der aktuellen Applikation:</w:t>
      </w:r>
    </w:p>
    <w:p w:rsidR="0099053F" w:rsidRPr="00003B46" w:rsidRDefault="00161088" w:rsidP="00003B46">
      <w:r>
        <w:rPr>
          <w:noProof/>
          <w:lang w:eastAsia="de-CH"/>
        </w:rPr>
        <w:drawing>
          <wp:inline distT="0" distB="0" distL="0" distR="0">
            <wp:extent cx="5972175" cy="3590925"/>
            <wp:effectExtent l="0" t="0" r="9525" b="9525"/>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3590925"/>
                    </a:xfrm>
                    <a:prstGeom prst="rect">
                      <a:avLst/>
                    </a:prstGeom>
                    <a:noFill/>
                    <a:ln>
                      <a:noFill/>
                    </a:ln>
                  </pic:spPr>
                </pic:pic>
              </a:graphicData>
            </a:graphic>
          </wp:inline>
        </w:drawing>
      </w:r>
    </w:p>
    <w:p w:rsidR="00D0533F" w:rsidRDefault="00F47E61" w:rsidP="00B6451A">
      <w:pPr>
        <w:pStyle w:val="berschrift2"/>
      </w:pPr>
      <w:r>
        <w:br w:type="page"/>
      </w:r>
      <w:bookmarkStart w:id="22" w:name="_Toc355704664"/>
      <w:r w:rsidR="00A1336D">
        <w:lastRenderedPageBreak/>
        <w:t>Iteration 3</w:t>
      </w:r>
      <w:bookmarkEnd w:id="22"/>
      <w:r w:rsidR="002053CF">
        <w:t xml:space="preserve"> </w:t>
      </w:r>
    </w:p>
    <w:p w:rsidR="007B2D08" w:rsidRDefault="007B2D08" w:rsidP="007B2D08">
      <w:r>
        <w:t>Zeitraum: 03.05 – 24.05</w:t>
      </w:r>
    </w:p>
    <w:p w:rsidR="007B2D08" w:rsidRDefault="007B2D08" w:rsidP="007B2D08">
      <w:r>
        <w:t>Ressourcen: 52 Stunden</w:t>
      </w:r>
    </w:p>
    <w:p w:rsidR="007B2D08" w:rsidRDefault="007B2D08" w:rsidP="007B2D08">
      <w:pPr>
        <w:pStyle w:val="ListBulletL1nospace"/>
      </w:pPr>
      <w:r>
        <w:t>Roger: 30 Stunden</w:t>
      </w:r>
    </w:p>
    <w:p w:rsidR="007B2D08" w:rsidRPr="007B2D08" w:rsidRDefault="007B2D08" w:rsidP="007B2D08">
      <w:pPr>
        <w:pStyle w:val="ListBulletL1nospace"/>
      </w:pPr>
      <w:r>
        <w:t>David: 22 Stunden</w:t>
      </w:r>
    </w:p>
    <w:p w:rsidR="007B2D08" w:rsidRDefault="007B2D08" w:rsidP="007B2D08">
      <w:pPr>
        <w:pStyle w:val="berschrift3"/>
      </w:pPr>
      <w:bookmarkStart w:id="23" w:name="_Toc355704665"/>
      <w:r>
        <w:t>Geplante Tasks</w:t>
      </w:r>
      <w:bookmarkEnd w:id="23"/>
    </w:p>
    <w:p w:rsidR="007B2D08" w:rsidRDefault="00161088" w:rsidP="007B2D08">
      <w:r>
        <w:rPr>
          <w:noProof/>
          <w:lang w:eastAsia="de-CH"/>
        </w:rPr>
        <w:drawing>
          <wp:inline distT="0" distB="0" distL="0" distR="0">
            <wp:extent cx="5953125" cy="2305050"/>
            <wp:effectExtent l="0" t="0" r="9525"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3125" cy="2305050"/>
                    </a:xfrm>
                    <a:prstGeom prst="rect">
                      <a:avLst/>
                    </a:prstGeom>
                    <a:noFill/>
                    <a:ln>
                      <a:noFill/>
                    </a:ln>
                  </pic:spPr>
                </pic:pic>
              </a:graphicData>
            </a:graphic>
          </wp:inline>
        </w:drawing>
      </w:r>
    </w:p>
    <w:p w:rsidR="001804BE" w:rsidRDefault="001804BE" w:rsidP="001804BE">
      <w:pPr>
        <w:pStyle w:val="berschrift3"/>
      </w:pPr>
      <w:bookmarkStart w:id="24" w:name="_Toc355704666"/>
      <w:r>
        <w:t>Burndown-Chart</w:t>
      </w:r>
      <w:bookmarkEnd w:id="24"/>
    </w:p>
    <w:p w:rsidR="001804BE" w:rsidRDefault="001804BE" w:rsidP="001804BE">
      <w:r>
        <w:t>Mit folgendem Bild endete die zweite Iteration (Ausschnitt):</w:t>
      </w:r>
    </w:p>
    <w:p w:rsidR="005A0CC3" w:rsidRPr="007B2D08" w:rsidRDefault="001804BE" w:rsidP="008315A9">
      <w:pPr>
        <w:pStyle w:val="berschrift3"/>
      </w:pPr>
      <w:bookmarkStart w:id="25" w:name="_Toc355704667"/>
      <w:r>
        <w:t>Retrospektive</w:t>
      </w:r>
      <w:bookmarkEnd w:id="25"/>
    </w:p>
    <w:p w:rsidR="00634FAB" w:rsidRDefault="00542FF9" w:rsidP="00634FAB">
      <w:pPr>
        <w:pStyle w:val="berschrift1"/>
      </w:pPr>
      <w:bookmarkStart w:id="26" w:name="_Toc355704668"/>
      <w:r>
        <w:lastRenderedPageBreak/>
        <w:t>Realisierung</w:t>
      </w:r>
      <w:bookmarkEnd w:id="26"/>
    </w:p>
    <w:p w:rsidR="00634FAB" w:rsidRDefault="00634FAB" w:rsidP="00634FAB">
      <w:pPr>
        <w:pStyle w:val="berschrift2"/>
      </w:pPr>
      <w:bookmarkStart w:id="27" w:name="_Toc355704669"/>
      <w:r>
        <w:t>Anforderungen</w:t>
      </w:r>
      <w:bookmarkEnd w:id="27"/>
    </w:p>
    <w:p w:rsidR="009476B9" w:rsidRDefault="005A08DE" w:rsidP="009476B9">
      <w:r>
        <w:t>Nachfolgend werden kurz die wichtigsten Anforderungen an die Applikation beschrieben.</w:t>
      </w:r>
    </w:p>
    <w:p w:rsidR="00E95319" w:rsidRDefault="00E95319" w:rsidP="00E95319">
      <w:pPr>
        <w:pStyle w:val="berschrift3"/>
      </w:pPr>
      <w:bookmarkStart w:id="28" w:name="_Toc355704670"/>
      <w:r>
        <w:t xml:space="preserve">Eingabe von </w:t>
      </w:r>
      <w:r w:rsidR="007B24C0">
        <w:t>DS Konfigurationen</w:t>
      </w:r>
      <w:bookmarkEnd w:id="28"/>
    </w:p>
    <w:p w:rsidR="007B24C0" w:rsidRPr="007B24C0" w:rsidRDefault="007B24C0" w:rsidP="007B24C0">
      <w:r>
        <w:t>Da ein DS mathematisch durch Funktionen definiert wird, muss der Benutzer die Möglichkeit haben, mittels einer der Mathematik ähnlichen Sprache solch ein DS konfigurieren zu können.</w:t>
      </w:r>
    </w:p>
    <w:p w:rsidR="00E95319" w:rsidRDefault="00E95319" w:rsidP="00E95319">
      <w:pPr>
        <w:pStyle w:val="berschrift3"/>
      </w:pPr>
      <w:bookmarkStart w:id="29" w:name="_Toc355704671"/>
      <w:r>
        <w:t>Laden von vordefinierten DS Konfigurationen</w:t>
      </w:r>
      <w:bookmarkEnd w:id="29"/>
    </w:p>
    <w:p w:rsidR="006C6E88" w:rsidRPr="006C6E88" w:rsidRDefault="00925D41" w:rsidP="006C6E88">
      <w:r>
        <w:t>Wie bereits aus dem Projektbeschrieb zu entnehmen ist, verwenden wir das Hefe-Zucker-System als Beispiel-DS und später werden wir noch zwei weitere DS definieren. Diese DS sollen möglichst komfortable vom Benutzer geladen und die Simulation gestartet werden können.</w:t>
      </w:r>
    </w:p>
    <w:p w:rsidR="00E95319" w:rsidRDefault="00E95319" w:rsidP="00E95319">
      <w:pPr>
        <w:pStyle w:val="berschrift3"/>
      </w:pPr>
      <w:bookmarkStart w:id="30" w:name="_Toc355704672"/>
      <w:r>
        <w:t>Speichern und Laden von eigenen DS Konfigurationen</w:t>
      </w:r>
      <w:bookmarkEnd w:id="30"/>
    </w:p>
    <w:p w:rsidR="00E34CF5" w:rsidRPr="00E34CF5" w:rsidRDefault="00DF73BE" w:rsidP="00E34CF5">
      <w:r>
        <w:t xml:space="preserve">Hat der Benutzer </w:t>
      </w:r>
      <w:r w:rsidR="00490F1A">
        <w:t>Funktionen und Variablen eingegeben, muss er die Möglichkeit haben, seine Konfiguration zu speichern um sie später wiederverwenden zu können.</w:t>
      </w:r>
    </w:p>
    <w:p w:rsidR="00E95319" w:rsidRDefault="00E95319" w:rsidP="007B24C0">
      <w:pPr>
        <w:pStyle w:val="berschrift3"/>
      </w:pPr>
      <w:bookmarkStart w:id="31" w:name="_Toc355704673"/>
      <w:r>
        <w:t>Grafische Darstellung der Simulation</w:t>
      </w:r>
      <w:bookmarkEnd w:id="31"/>
    </w:p>
    <w:p w:rsidR="0058285F" w:rsidRPr="0058285F" w:rsidRDefault="00F15D88" w:rsidP="0058285F">
      <w:r>
        <w:t>Die Simulation soll möglichst einfach aber auch klar und übersichtlich dargestellt werden. Dies soll mittels Grafen realisiert werden, wobei es pro Kultur/Population eine Kurve im Grafen geben wird.</w:t>
      </w:r>
    </w:p>
    <w:p w:rsidR="00634FAB" w:rsidRDefault="00D86009" w:rsidP="00634FAB">
      <w:pPr>
        <w:pStyle w:val="berschrift2"/>
      </w:pPr>
      <w:bookmarkStart w:id="32" w:name="_Toc355704674"/>
      <w:r>
        <w:t xml:space="preserve">Tools, </w:t>
      </w:r>
      <w:r w:rsidR="00634FAB">
        <w:t>Technologien und Frameworks</w:t>
      </w:r>
      <w:bookmarkEnd w:id="32"/>
    </w:p>
    <w:p w:rsidR="00D86009" w:rsidRDefault="00D86009" w:rsidP="00D86009">
      <w:pPr>
        <w:pStyle w:val="berschrift3"/>
      </w:pPr>
      <w:bookmarkStart w:id="33" w:name="_Toc355704675"/>
      <w:r>
        <w:t>Java 1.7</w:t>
      </w:r>
      <w:r w:rsidR="00204E78">
        <w:t xml:space="preserve"> und Swing</w:t>
      </w:r>
      <w:bookmarkEnd w:id="33"/>
    </w:p>
    <w:p w:rsidR="00204E78" w:rsidRPr="00204E78" w:rsidRDefault="00204E78" w:rsidP="00204E78">
      <w:r>
        <w:t xml:space="preserve">Um in kurzer Zeit eine Applikation mit grafischer Oberfläche zu entwickeln, eignet sich </w:t>
      </w:r>
      <w:r w:rsidR="00DB5519">
        <w:t>Java mit Swing als Framework für das GUI für uns sehr gut, da wir – zumindest was die Programmiersprache betrifft - schon einige Jahre Erfahrung haben.</w:t>
      </w:r>
    </w:p>
    <w:p w:rsidR="00D86009" w:rsidRDefault="00D86009" w:rsidP="00D86009">
      <w:pPr>
        <w:pStyle w:val="berschrift3"/>
      </w:pPr>
      <w:bookmarkStart w:id="34" w:name="_Toc355704676"/>
      <w:r>
        <w:t>Eclipse IDE</w:t>
      </w:r>
      <w:bookmarkEnd w:id="34"/>
    </w:p>
    <w:p w:rsidR="00AF69C2" w:rsidRPr="00AF69C2" w:rsidRDefault="00AF69C2" w:rsidP="00AF69C2">
      <w:r>
        <w:t>Wir benützen beide die Eclipse IDE als bewährte Entwickl</w:t>
      </w:r>
      <w:r w:rsidR="004E6089">
        <w:t>ungsumgebung für die Java Appli</w:t>
      </w:r>
      <w:r>
        <w:t>k</w:t>
      </w:r>
      <w:r w:rsidR="004E6089">
        <w:t>a</w:t>
      </w:r>
      <w:r>
        <w:t>tion.</w:t>
      </w:r>
    </w:p>
    <w:p w:rsidR="00D86009" w:rsidRDefault="00347CF7" w:rsidP="00D86009">
      <w:pPr>
        <w:pStyle w:val="berschrift3"/>
      </w:pPr>
      <w:bookmarkStart w:id="35" w:name="_Toc355704677"/>
      <w:r>
        <w:t>Git und Github</w:t>
      </w:r>
      <w:bookmarkEnd w:id="35"/>
    </w:p>
    <w:p w:rsidR="004E6089" w:rsidRDefault="004E6089" w:rsidP="004E6089">
      <w:r>
        <w:t>Git wird an der ZHAW in Vorlesungen als Beispiel für ein Versionskontrollsystem verwendet. Mit Github erhalten wir gleichzeitig gratis ein Repository auf einem Server, weshalb sich also Git gut für unser Projekt eignet.</w:t>
      </w:r>
    </w:p>
    <w:p w:rsidR="004E6089" w:rsidRDefault="004E6089" w:rsidP="004E6089">
      <w:r>
        <w:t>Das Repository des Projekts kann unter folgender URL erreicht werden:</w:t>
      </w:r>
    </w:p>
    <w:p w:rsidR="004E6089" w:rsidRDefault="004E6089" w:rsidP="004E6089">
      <w:hyperlink r:id="rId17" w:history="1">
        <w:r w:rsidRPr="000043D2">
          <w:rPr>
            <w:rStyle w:val="Hyperlink"/>
          </w:rPr>
          <w:t>https://github.com/delsener/ch.zhaw.softwareprj2.git</w:t>
        </w:r>
      </w:hyperlink>
    </w:p>
    <w:p w:rsidR="004E6089" w:rsidRPr="004E6089" w:rsidRDefault="004E6089" w:rsidP="004E6089">
      <w:r>
        <w:t xml:space="preserve">Wir verwenden die Versionskontrolle nicht nur für den Source Code, sondern auch für alle anderen </w:t>
      </w:r>
      <w:r w:rsidR="00C50278">
        <w:t>Artefakte die aus der Projektplanung oder der Dokumentation entstehen.</w:t>
      </w:r>
    </w:p>
    <w:p w:rsidR="00347CF7" w:rsidRDefault="00347CF7" w:rsidP="00347CF7">
      <w:pPr>
        <w:pStyle w:val="berschrift3"/>
      </w:pPr>
      <w:bookmarkStart w:id="36" w:name="_Toc355704678"/>
      <w:r>
        <w:t>Maven 3.0.4</w:t>
      </w:r>
      <w:bookmarkEnd w:id="36"/>
    </w:p>
    <w:p w:rsidR="007046C0" w:rsidRDefault="00D20254" w:rsidP="00D20254">
      <w:r>
        <w:t xml:space="preserve">Als Buildsystem verwenden wir auch den heutigen Standard – nämlich Maven. Die Identifikation unseres Maven Projektes </w:t>
      </w:r>
      <w:r w:rsidR="007046C0">
        <w:t>sieht wie folgt aus:</w:t>
      </w:r>
    </w:p>
    <w:p w:rsidR="007046C0" w:rsidRPr="007046C0" w:rsidRDefault="007046C0" w:rsidP="007046C0">
      <w:pPr>
        <w:rPr>
          <w:rStyle w:val="HTMLSchreibmaschine"/>
        </w:rPr>
      </w:pPr>
      <w:r w:rsidRPr="007046C0">
        <w:rPr>
          <w:rStyle w:val="HTMLSchreibmaschine"/>
        </w:rPr>
        <w:t>&lt;groupId&gt;</w:t>
      </w:r>
      <w:r w:rsidRPr="007046C0">
        <w:rPr>
          <w:rStyle w:val="HTMLSchreibmaschine"/>
          <w:b/>
        </w:rPr>
        <w:t>ch.zhaw.softwareprj2</w:t>
      </w:r>
      <w:r w:rsidRPr="007046C0">
        <w:rPr>
          <w:rStyle w:val="HTMLSchreibmaschine"/>
        </w:rPr>
        <w:t>&lt;/groupId&gt;</w:t>
      </w:r>
    </w:p>
    <w:p w:rsidR="007046C0" w:rsidRPr="007046C0" w:rsidRDefault="007046C0" w:rsidP="007046C0">
      <w:pPr>
        <w:rPr>
          <w:rStyle w:val="HTMLSchreibmaschine"/>
          <w:lang w:val="fr-CH"/>
        </w:rPr>
      </w:pPr>
      <w:r w:rsidRPr="007046C0">
        <w:rPr>
          <w:rStyle w:val="HTMLSchreibmaschine"/>
          <w:lang w:val="fr-CH"/>
        </w:rPr>
        <w:t>&lt;artifactId&gt;</w:t>
      </w:r>
      <w:r w:rsidRPr="007046C0">
        <w:rPr>
          <w:rStyle w:val="HTMLSchreibmaschine"/>
          <w:b/>
          <w:lang w:val="fr-CH"/>
        </w:rPr>
        <w:t>dynsys</w:t>
      </w:r>
      <w:r w:rsidRPr="007046C0">
        <w:rPr>
          <w:rStyle w:val="HTMLSchreibmaschine"/>
          <w:lang w:val="fr-CH"/>
        </w:rPr>
        <w:t>&lt;/artifactId&gt;</w:t>
      </w:r>
    </w:p>
    <w:p w:rsidR="00D20254" w:rsidRPr="004D6B1D" w:rsidRDefault="007046C0" w:rsidP="007046C0">
      <w:pPr>
        <w:rPr>
          <w:rFonts w:ascii="Courier New" w:hAnsi="Courier New" w:cs="Courier New"/>
          <w:sz w:val="20"/>
          <w:szCs w:val="20"/>
          <w:lang w:val="fr-CH"/>
        </w:rPr>
      </w:pPr>
      <w:r w:rsidRPr="007046C0">
        <w:rPr>
          <w:rStyle w:val="HTMLSchreibmaschine"/>
          <w:lang w:val="fr-CH"/>
        </w:rPr>
        <w:t>&lt;version&gt;1&lt;/version&gt;</w:t>
      </w:r>
    </w:p>
    <w:p w:rsidR="00347CF7" w:rsidRDefault="00347CF7" w:rsidP="00347CF7">
      <w:pPr>
        <w:pStyle w:val="berschrift3"/>
      </w:pPr>
      <w:bookmarkStart w:id="37" w:name="_Toc355704679"/>
      <w:r>
        <w:t>JUnit 4.8.1</w:t>
      </w:r>
      <w:bookmarkEnd w:id="37"/>
    </w:p>
    <w:p w:rsidR="00962A98" w:rsidRPr="00962A98" w:rsidRDefault="00962A98" w:rsidP="00962A98">
      <w:r>
        <w:t>Das Standard Testing-Framework für Java ist JUnit. Wir verwenden dies ebenfalls und kombinier</w:t>
      </w:r>
      <w:r w:rsidR="000B423A">
        <w:t>en es, falls</w:t>
      </w:r>
      <w:r>
        <w:t xml:space="preserve"> es sich anbieten sollte</w:t>
      </w:r>
      <w:r w:rsidR="000B423A">
        <w:t>,</w:t>
      </w:r>
      <w:r>
        <w:t xml:space="preserve"> mit Mockito.</w:t>
      </w:r>
    </w:p>
    <w:p w:rsidR="00347CF7" w:rsidRDefault="00347CF7" w:rsidP="00347CF7">
      <w:pPr>
        <w:pStyle w:val="berschrift3"/>
      </w:pPr>
      <w:bookmarkStart w:id="38" w:name="_Toc355704680"/>
      <w:r>
        <w:t>JFreeChart 1.0.13</w:t>
      </w:r>
      <w:bookmarkEnd w:id="38"/>
    </w:p>
    <w:p w:rsidR="00AB0859" w:rsidRDefault="0012553C" w:rsidP="0012553C">
      <w:r>
        <w:t xml:space="preserve">Die Visualisierung der DS soll in der Applikation mittels Grafen realisiert werden. </w:t>
      </w:r>
      <w:r w:rsidR="005625EE">
        <w:t>Die</w:t>
      </w:r>
      <w:r>
        <w:t xml:space="preserve"> der Wahl einer Bibliothek, welche das Zeichnen dieser Grafen </w:t>
      </w:r>
      <w:r w:rsidR="004D5849">
        <w:t>unterstützt</w:t>
      </w:r>
      <w:r>
        <w:t>,</w:t>
      </w:r>
      <w:r w:rsidR="004F7054">
        <w:t xml:space="preserve"> </w:t>
      </w:r>
      <w:r w:rsidR="005625EE">
        <w:t xml:space="preserve">fiel auf </w:t>
      </w:r>
      <w:r>
        <w:t xml:space="preserve"> </w:t>
      </w:r>
      <w:r w:rsidR="005625EE">
        <w:t>JFreeChart</w:t>
      </w:r>
      <w:r w:rsidR="003B32EB">
        <w:t xml:space="preserve">, entwickelt von </w:t>
      </w:r>
      <w:hyperlink r:id="rId18" w:history="1">
        <w:r w:rsidR="003B32EB" w:rsidRPr="003B32EB">
          <w:rPr>
            <w:rStyle w:val="Hyperlink"/>
          </w:rPr>
          <w:t>Object Refinery Ltd</w:t>
        </w:r>
      </w:hyperlink>
      <w:r w:rsidR="00AB0859">
        <w:t xml:space="preserve">. </w:t>
      </w:r>
    </w:p>
    <w:p w:rsidR="0012553C" w:rsidRDefault="00AB0859" w:rsidP="0012553C">
      <w:r>
        <w:t>Folgende Punkte zeichnet die Library für uns aus:</w:t>
      </w:r>
    </w:p>
    <w:p w:rsidR="00AB0859" w:rsidRDefault="00AB0859" w:rsidP="00AB0859">
      <w:pPr>
        <w:pStyle w:val="ListBulletL1nospace"/>
      </w:pPr>
      <w:r>
        <w:t>In Java geschrieben</w:t>
      </w:r>
    </w:p>
    <w:p w:rsidR="00AB0859" w:rsidRDefault="00AB0859" w:rsidP="00AB0859">
      <w:pPr>
        <w:pStyle w:val="ListBulletL1nospace"/>
      </w:pPr>
      <w:r>
        <w:t>Open Source</w:t>
      </w:r>
    </w:p>
    <w:p w:rsidR="00AB0859" w:rsidRDefault="00AB0859" w:rsidP="00AB0859">
      <w:pPr>
        <w:pStyle w:val="ListBulletL1nospace"/>
      </w:pPr>
      <w:r>
        <w:t>Unterstützt 2D und 3D Grafen</w:t>
      </w:r>
    </w:p>
    <w:p w:rsidR="00AB0859" w:rsidRDefault="00AB0859" w:rsidP="00AB0859">
      <w:pPr>
        <w:pStyle w:val="ListBulletL1nospace"/>
      </w:pPr>
      <w:r>
        <w:t>Swing Integration</w:t>
      </w:r>
    </w:p>
    <w:p w:rsidR="00AB0859" w:rsidRDefault="00AB0859" w:rsidP="00AB0859">
      <w:pPr>
        <w:pStyle w:val="ListBulletL1nospace"/>
      </w:pPr>
      <w:r>
        <w:t>Grafen können exportiert und in einem Bildformat (PNG, JPG, SVG, etc.) gespeichert werden</w:t>
      </w:r>
    </w:p>
    <w:p w:rsidR="00AB0859" w:rsidRDefault="00AB0859" w:rsidP="00AB0859">
      <w:pPr>
        <w:pStyle w:val="ListBulletL1nospace"/>
        <w:numPr>
          <w:ilvl w:val="0"/>
          <w:numId w:val="0"/>
        </w:numPr>
      </w:pPr>
      <w:r>
        <w:t>Anwendungsbeispiele können unter folgender URL gefunden werden:</w:t>
      </w:r>
    </w:p>
    <w:p w:rsidR="00AB0859" w:rsidRPr="001B657A" w:rsidRDefault="00AB0859" w:rsidP="00AB0859">
      <w:pPr>
        <w:pStyle w:val="Listennummer"/>
        <w:numPr>
          <w:ilvl w:val="0"/>
          <w:numId w:val="0"/>
        </w:numPr>
        <w:ind w:left="284" w:hanging="284"/>
        <w:rPr>
          <w:rStyle w:val="HTMLSchreibmaschine"/>
        </w:rPr>
      </w:pPr>
      <w:hyperlink r:id="rId19" w:history="1">
        <w:r w:rsidRPr="001B657A">
          <w:rPr>
            <w:rStyle w:val="Hyperlink"/>
            <w:rFonts w:ascii="Courier New" w:hAnsi="Courier New" w:cs="Courier New"/>
            <w:sz w:val="20"/>
            <w:szCs w:val="20"/>
          </w:rPr>
          <w:t>http://www.jfree.org/jfreechart/samples.html</w:t>
        </w:r>
      </w:hyperlink>
    </w:p>
    <w:p w:rsidR="00244FBB" w:rsidRDefault="00244FBB" w:rsidP="00244FBB">
      <w:pPr>
        <w:pStyle w:val="berschrift3"/>
      </w:pPr>
      <w:bookmarkStart w:id="39" w:name="_Toc355704681"/>
      <w:r>
        <w:t>Apache Common JEXL</w:t>
      </w:r>
      <w:bookmarkEnd w:id="39"/>
    </w:p>
    <w:p w:rsidR="00AF7A42" w:rsidRDefault="00AF7A42" w:rsidP="00AF7A42">
      <w:r>
        <w:t xml:space="preserve">Die Applikation soll es erlauben, vom Benutzer mit Variablen / Funktionen / Konstanten gefüttert zu werden, welche zusammen ein dynamischen System bilden. Die Benutzereingaben müssen dabei also als mathematische Formeln interpretiert werden – dies ist keine triviale Sache. Für Java gibt es zwei bekannte Libraries welche eine Sprache unterstützen, die der mathematischen Syntax mit Erweiterungen entspricht. Die Expression Language von Spring – vermutlich der Standard – und jene von Apache Commons. Da wir über Basiskenntnisse über die Commons Library (JEXL - </w:t>
      </w:r>
      <w:r w:rsidR="0083224C" w:rsidRPr="0083224C">
        <w:t>Java Expression Language</w:t>
      </w:r>
      <w:r w:rsidR="0083224C">
        <w:t>) verfügen, habe wir uns für sie entschieden.</w:t>
      </w:r>
    </w:p>
    <w:p w:rsidR="001B657A" w:rsidRDefault="001B657A" w:rsidP="00AF7A42">
      <w:r>
        <w:t>Die Projektwebseite findet sich unter folgender URL:</w:t>
      </w:r>
    </w:p>
    <w:p w:rsidR="001B657A" w:rsidRPr="004D5A44" w:rsidRDefault="001B657A" w:rsidP="00AF7A42">
      <w:pPr>
        <w:rPr>
          <w:rStyle w:val="HTMLSchreibmaschine"/>
        </w:rPr>
      </w:pPr>
      <w:hyperlink r:id="rId20" w:history="1">
        <w:r w:rsidRPr="004D5A44">
          <w:rPr>
            <w:rStyle w:val="Hyperlink"/>
            <w:rFonts w:ascii="Courier New" w:hAnsi="Courier New" w:cs="Courier New"/>
            <w:sz w:val="20"/>
            <w:szCs w:val="20"/>
          </w:rPr>
          <w:t>http://commons.apache.org/proper/commons-jexl/</w:t>
        </w:r>
      </w:hyperlink>
    </w:p>
    <w:p w:rsidR="00F031FA" w:rsidRDefault="00F031FA" w:rsidP="00AF7A42">
      <w:r>
        <w:lastRenderedPageBreak/>
        <w:t>Nachfolgend ein Beispiel eines Inputs, welcher die vom Benutzer eingegebenen Funktionen beinhaltet, den wir mit JEXL interpretieren:</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var t = -20.0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BF6863">
        <w:rPr>
          <w:rStyle w:val="HTMLSchreibmaschine"/>
          <w:lang w:val="fr-CH"/>
        </w:rPr>
        <w:t>var t_diff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H = 100.0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H_diff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Z = 650.0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var Z_diff = 0.0</w:t>
      </w:r>
    </w:p>
    <w:p w:rsidR="00BF6863" w:rsidRPr="00BF6863" w:rsidRDefault="00BF6863" w:rsidP="00426ADD">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BF6863">
        <w:rPr>
          <w:rStyle w:val="HTMLSchreibmaschine"/>
        </w:rPr>
        <w:t>}</w:t>
      </w:r>
    </w:p>
    <w:p w:rsidR="003C68A8"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rPr>
      </w:pPr>
      <w:r w:rsidRPr="00BF6863">
        <w:rPr>
          <w:rStyle w:val="HTMLSchreibmaschine"/>
        </w:rPr>
        <w:t>return [</w:t>
      </w:r>
    </w:p>
    <w:p w:rsidR="003C68A8" w:rsidRPr="003C68A8"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rPr>
      </w:pPr>
      <w:r>
        <w:rPr>
          <w:rStyle w:val="HTMLSchreibmaschine"/>
        </w:rPr>
        <w:tab/>
      </w:r>
      <w:r w:rsidR="00BF6863" w:rsidRPr="003C68A8">
        <w:rPr>
          <w:rStyle w:val="HTMLSchreibmaschine"/>
          <w:sz w:val="18"/>
          <w:szCs w:val="18"/>
        </w:rPr>
        <w:t xml:space="preserve">new("java.lang.Double",5), </w:t>
      </w:r>
    </w:p>
    <w:p w:rsidR="003C68A8" w:rsidRPr="003C68A8"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lang w:val="fr-CH"/>
        </w:rPr>
      </w:pPr>
      <w:r w:rsidRPr="003C68A8">
        <w:rPr>
          <w:rStyle w:val="HTMLSchreibmaschine"/>
          <w:sz w:val="18"/>
          <w:szCs w:val="18"/>
        </w:rPr>
        <w:tab/>
      </w:r>
      <w:r w:rsidR="00BF6863" w:rsidRPr="003C68A8">
        <w:rPr>
          <w:rStyle w:val="HTMLSchreibmaschine"/>
          <w:sz w:val="18"/>
          <w:szCs w:val="18"/>
          <w:lang w:val="fr-CH"/>
        </w:rPr>
        <w:t>new("java.l</w:t>
      </w:r>
      <w:r w:rsidRPr="003C68A8">
        <w:rPr>
          <w:rStyle w:val="HTMLSchreibmaschine"/>
          <w:sz w:val="18"/>
          <w:szCs w:val="18"/>
          <w:lang w:val="fr-CH"/>
        </w:rPr>
        <w:t>ang.Double",math:max(-H, 0.0001*H*Z*(20-math:abs(10- t))</w:t>
      </w:r>
      <w:r w:rsidR="00BF6863" w:rsidRPr="003C68A8">
        <w:rPr>
          <w:rStyle w:val="HTMLSchreibmaschine"/>
          <w:sz w:val="18"/>
          <w:szCs w:val="18"/>
          <w:lang w:val="fr-CH"/>
        </w:rPr>
        <w:t xml:space="preserve">)), </w:t>
      </w:r>
    </w:p>
    <w:p w:rsidR="003C68A8" w:rsidRPr="003C68A8" w:rsidRDefault="003C68A8"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jc w:val="left"/>
        <w:rPr>
          <w:rStyle w:val="HTMLSchreibmaschine"/>
          <w:sz w:val="18"/>
          <w:szCs w:val="18"/>
        </w:rPr>
      </w:pPr>
      <w:r w:rsidRPr="003C68A8">
        <w:rPr>
          <w:rStyle w:val="HTMLSchreibmaschine"/>
          <w:sz w:val="18"/>
          <w:szCs w:val="18"/>
          <w:lang w:val="fr-CH"/>
        </w:rPr>
        <w:tab/>
      </w:r>
      <w:r w:rsidR="00BF6863" w:rsidRPr="003C68A8">
        <w:rPr>
          <w:rStyle w:val="HTMLSchreibmaschine"/>
          <w:sz w:val="18"/>
          <w:szCs w:val="18"/>
        </w:rPr>
        <w:t>new("java.lang.Double",math:min(0, -math:min(Z, H_diff)))</w:t>
      </w:r>
    </w:p>
    <w:p w:rsidR="00F031FA" w:rsidRPr="00BF6863" w:rsidRDefault="00BF6863" w:rsidP="003C68A8">
      <w:pPr>
        <w:pBdr>
          <w:top w:val="single" w:sz="4" w:space="1" w:color="auto"/>
          <w:left w:val="single" w:sz="4" w:space="4" w:color="auto"/>
          <w:bottom w:val="single" w:sz="4" w:space="1" w:color="auto"/>
          <w:right w:val="single" w:sz="4" w:space="4" w:color="auto"/>
        </w:pBdr>
        <w:shd w:val="clear" w:color="auto" w:fill="EEECE1"/>
        <w:tabs>
          <w:tab w:val="left" w:pos="567"/>
        </w:tabs>
        <w:spacing w:after="0"/>
        <w:rPr>
          <w:rStyle w:val="HTMLSchreibmaschine"/>
        </w:rPr>
      </w:pPr>
      <w:r w:rsidRPr="00BF6863">
        <w:rPr>
          <w:rStyle w:val="HTMLSchreibmaschine"/>
        </w:rPr>
        <w:t>];</w:t>
      </w:r>
    </w:p>
    <w:p w:rsidR="00634FAB" w:rsidRDefault="0027331B" w:rsidP="002D62C8">
      <w:pPr>
        <w:pStyle w:val="berschrift2"/>
      </w:pPr>
      <w:r>
        <w:br w:type="page"/>
      </w:r>
      <w:bookmarkStart w:id="40" w:name="_Toc355704682"/>
      <w:r w:rsidR="002D62C8">
        <w:lastRenderedPageBreak/>
        <w:t>Projektstruktur</w:t>
      </w:r>
      <w:bookmarkEnd w:id="40"/>
    </w:p>
    <w:p w:rsidR="00213233" w:rsidRDefault="00213233" w:rsidP="00213233">
      <w:r>
        <w:t xml:space="preserve">In unserem Java-Projekt können wir mittels Packages die verschiedenen Klassen in eine übersichtliche Struktur bringen. </w:t>
      </w:r>
      <w:r w:rsidR="00F72DC6">
        <w:t>Das Projekt ist folgendermassen gegliedert:</w:t>
      </w:r>
    </w:p>
    <w:p w:rsidR="00F72DC6" w:rsidRDefault="00C465C6" w:rsidP="00F72DC6">
      <w:pPr>
        <w:pStyle w:val="ListBulletL1nospace"/>
      </w:pPr>
      <w:r w:rsidRPr="00C465C6">
        <w:rPr>
          <w:b/>
        </w:rPr>
        <w:t>GUI-Kompon</w:t>
      </w:r>
      <w:r w:rsidR="00F72DC6" w:rsidRPr="00C465C6">
        <w:rPr>
          <w:b/>
        </w:rPr>
        <w:t>enten</w:t>
      </w:r>
      <w:r w:rsidR="00F72DC6">
        <w:t>:</w:t>
      </w:r>
    </w:p>
    <w:p w:rsidR="00F72DC6" w:rsidRDefault="00F72DC6" w:rsidP="00F72DC6">
      <w:pPr>
        <w:pStyle w:val="ListBulletL2nospace"/>
      </w:pPr>
      <w:r>
        <w:t xml:space="preserve">Package: </w:t>
      </w:r>
      <w:r w:rsidR="00161088">
        <w:rPr>
          <w:noProof/>
          <w:lang w:eastAsia="de-CH"/>
        </w:rPr>
        <w:drawing>
          <wp:inline distT="0" distB="0" distL="0" distR="0">
            <wp:extent cx="1466850" cy="190500"/>
            <wp:effectExtent l="0" t="0" r="0"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66850" cy="190500"/>
                    </a:xfrm>
                    <a:prstGeom prst="rect">
                      <a:avLst/>
                    </a:prstGeom>
                    <a:noFill/>
                    <a:ln>
                      <a:noFill/>
                    </a:ln>
                  </pic:spPr>
                </pic:pic>
              </a:graphicData>
            </a:graphic>
          </wp:inline>
        </w:drawing>
      </w:r>
    </w:p>
    <w:p w:rsidR="00F72DC6" w:rsidRDefault="00F72DC6" w:rsidP="00F72DC6">
      <w:pPr>
        <w:pStyle w:val="ListBulletL2nospace"/>
      </w:pPr>
      <w:r>
        <w:t>Beschreibung: Beinhaltet alle Klassen, welche zur Darstellung der grafischen Oberfläche gebraucht werden</w:t>
      </w:r>
    </w:p>
    <w:p w:rsidR="00F82F04" w:rsidRDefault="00F82F04" w:rsidP="00F82F04">
      <w:pPr>
        <w:pStyle w:val="ListBulletL1withspace"/>
      </w:pPr>
      <w:r w:rsidRPr="001626DD">
        <w:rPr>
          <w:b/>
        </w:rPr>
        <w:t>Logik/Simulations-Komponenten</w:t>
      </w:r>
      <w:r>
        <w:t>:</w:t>
      </w:r>
    </w:p>
    <w:p w:rsidR="00F82F04" w:rsidRDefault="00F82F04" w:rsidP="00F82F04">
      <w:pPr>
        <w:pStyle w:val="ListBulletL2nospace"/>
      </w:pPr>
      <w:r>
        <w:t xml:space="preserve">Package: </w:t>
      </w:r>
      <w:r w:rsidR="00161088">
        <w:rPr>
          <w:noProof/>
          <w:lang w:eastAsia="de-CH"/>
        </w:rPr>
        <w:drawing>
          <wp:inline distT="0" distB="0" distL="0" distR="0">
            <wp:extent cx="1847850" cy="190500"/>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7850" cy="190500"/>
                    </a:xfrm>
                    <a:prstGeom prst="rect">
                      <a:avLst/>
                    </a:prstGeom>
                    <a:noFill/>
                    <a:ln>
                      <a:noFill/>
                    </a:ln>
                  </pic:spPr>
                </pic:pic>
              </a:graphicData>
            </a:graphic>
          </wp:inline>
        </w:drawing>
      </w:r>
    </w:p>
    <w:p w:rsidR="001626DD" w:rsidRDefault="001626DD" w:rsidP="00F82F04">
      <w:pPr>
        <w:pStyle w:val="ListBulletL2nospace"/>
      </w:pPr>
      <w:r>
        <w:t>Beschreibung: Beinhaltet alle Klassen, welche für die Simulation benötigt werden. Natürlich gibt es hier Berührungspunkte zu GUI-Komponenten (Siehe Klassendiagramm).</w:t>
      </w:r>
    </w:p>
    <w:p w:rsidR="001626DD" w:rsidRDefault="001626DD" w:rsidP="001626DD">
      <w:pPr>
        <w:pStyle w:val="ListBulletL1withspace"/>
      </w:pPr>
      <w:r w:rsidRPr="001626DD">
        <w:rPr>
          <w:b/>
        </w:rPr>
        <w:t>Hilfsklassen für die Expression Language</w:t>
      </w:r>
      <w:r>
        <w:t>:</w:t>
      </w:r>
    </w:p>
    <w:p w:rsidR="001626DD" w:rsidRDefault="001626DD" w:rsidP="001626DD">
      <w:pPr>
        <w:pStyle w:val="ListBulletL2nospace"/>
      </w:pPr>
      <w:r>
        <w:t xml:space="preserve">Package: </w:t>
      </w:r>
      <w:r w:rsidR="00161088">
        <w:rPr>
          <w:noProof/>
          <w:lang w:eastAsia="de-CH"/>
        </w:rPr>
        <w:drawing>
          <wp:inline distT="0" distB="0" distL="0" distR="0">
            <wp:extent cx="1552575" cy="180975"/>
            <wp:effectExtent l="0" t="0" r="9525" b="952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52575" cy="180975"/>
                    </a:xfrm>
                    <a:prstGeom prst="rect">
                      <a:avLst/>
                    </a:prstGeom>
                    <a:noFill/>
                    <a:ln>
                      <a:noFill/>
                    </a:ln>
                  </pic:spPr>
                </pic:pic>
              </a:graphicData>
            </a:graphic>
          </wp:inline>
        </w:drawing>
      </w:r>
    </w:p>
    <w:p w:rsidR="00347E01" w:rsidRDefault="00347E01" w:rsidP="001626DD">
      <w:pPr>
        <w:pStyle w:val="ListBulletL2nospace"/>
      </w:pPr>
      <w:r>
        <w:t>Beschreibung: Um mit der JEXL Library arbeiten zu können, brauchen wir Hilfsklassen (</w:t>
      </w:r>
      <w:r w:rsidR="00C30CF1">
        <w:t>Utility</w:t>
      </w:r>
      <w:r>
        <w:t>/Helper). Diese befinden sich in diesem separaten Package.</w:t>
      </w:r>
    </w:p>
    <w:p w:rsidR="0027331B" w:rsidRDefault="0027331B" w:rsidP="0027331B">
      <w:pPr>
        <w:pStyle w:val="ListBulletL1withspace"/>
      </w:pPr>
      <w:r w:rsidRPr="0027331B">
        <w:rPr>
          <w:b/>
        </w:rPr>
        <w:t>Persistenz-Klassen</w:t>
      </w:r>
      <w:r>
        <w:t>:</w:t>
      </w:r>
    </w:p>
    <w:p w:rsidR="0027331B" w:rsidRDefault="00F54882" w:rsidP="0027331B">
      <w:pPr>
        <w:pStyle w:val="ListBulletL2nospace"/>
      </w:pPr>
      <w:r>
        <w:t xml:space="preserve">Package: </w:t>
      </w:r>
      <w:r w:rsidR="00161088">
        <w:rPr>
          <w:noProof/>
          <w:lang w:eastAsia="de-CH"/>
        </w:rPr>
        <w:drawing>
          <wp:inline distT="0" distB="0" distL="0" distR="0">
            <wp:extent cx="1857375" cy="171450"/>
            <wp:effectExtent l="0" t="0" r="9525"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57375" cy="171450"/>
                    </a:xfrm>
                    <a:prstGeom prst="rect">
                      <a:avLst/>
                    </a:prstGeom>
                    <a:noFill/>
                    <a:ln>
                      <a:noFill/>
                    </a:ln>
                  </pic:spPr>
                </pic:pic>
              </a:graphicData>
            </a:graphic>
          </wp:inline>
        </w:drawing>
      </w:r>
    </w:p>
    <w:p w:rsidR="00F54882" w:rsidRPr="00213233" w:rsidRDefault="00F54882" w:rsidP="0027331B">
      <w:pPr>
        <w:pStyle w:val="ListBulletL2nospace"/>
      </w:pPr>
      <w:r>
        <w:t xml:space="preserve">Beschreibung: </w:t>
      </w:r>
      <w:r w:rsidR="00A3794A">
        <w:t>Alle Klassen, welche für die Clientseitige Persistierung (Serialisierung und Files) benötigt werden, befinden sich in diesem Package.</w:t>
      </w:r>
    </w:p>
    <w:p w:rsidR="00213233" w:rsidRDefault="003338D6" w:rsidP="00213233">
      <w:pPr>
        <w:pStyle w:val="berschrift2"/>
      </w:pPr>
      <w:r>
        <w:br w:type="page"/>
      </w:r>
      <w:bookmarkStart w:id="41" w:name="_Toc355704683"/>
      <w:r w:rsidR="002D62C8">
        <w:lastRenderedPageBreak/>
        <w:t>Architektur / Klassendiagramm</w:t>
      </w:r>
      <w:bookmarkEnd w:id="41"/>
    </w:p>
    <w:p w:rsidR="00213233" w:rsidRDefault="001E75D4" w:rsidP="00213233">
      <w:pPr>
        <w:pStyle w:val="berschrift2"/>
      </w:pPr>
      <w:r>
        <w:br w:type="page"/>
      </w:r>
      <w:bookmarkStart w:id="42" w:name="_Toc355704684"/>
      <w:r w:rsidR="00213233">
        <w:lastRenderedPageBreak/>
        <w:t>Expression Language</w:t>
      </w:r>
      <w:bookmarkEnd w:id="42"/>
    </w:p>
    <w:p w:rsidR="006706EB" w:rsidRDefault="00970909" w:rsidP="006333BE">
      <w:r>
        <w:t xml:space="preserve">Eine sehr wichtige Anforderung und auch eine der Herausforderungen in diesem Projekt ist die Unterstützung der Eingabe von mathematischen Ausdrücken. </w:t>
      </w:r>
      <w:r w:rsidR="006706EB">
        <w:t>Das Interpretieren solch eines Inputs selber zu programmieren wäre sehr aufwendig und würde den Rahmen dieser Projektarbeit sprengen.</w:t>
      </w:r>
    </w:p>
    <w:p w:rsidR="00F370A1" w:rsidRDefault="00F370A1" w:rsidP="00F370A1">
      <w:pPr>
        <w:pStyle w:val="berschrift3"/>
        <w:rPr>
          <w:lang w:val="fr-CH"/>
        </w:rPr>
      </w:pPr>
      <w:bookmarkStart w:id="43" w:name="_Toc355704685"/>
      <w:r>
        <w:rPr>
          <w:lang w:val="fr-CH"/>
        </w:rPr>
        <w:t>JEXL – Java Expression Language</w:t>
      </w:r>
      <w:bookmarkEnd w:id="43"/>
    </w:p>
    <w:p w:rsidR="00F370A1" w:rsidRPr="00F370A1" w:rsidRDefault="00F370A1" w:rsidP="00F370A1">
      <w:r w:rsidRPr="00F370A1">
        <w:t>Folgende Library von Apache Commons haben wir in unser Projekt eingebunden:</w:t>
      </w:r>
    </w:p>
    <w:p w:rsidR="00637CFC"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637CFC">
        <w:rPr>
          <w:rStyle w:val="HTMLSchreibmaschine"/>
          <w:lang w:val="fr-CH"/>
        </w:rPr>
        <w:t>&lt;dependency&gt;</w:t>
      </w:r>
    </w:p>
    <w:p w:rsidR="00637CFC"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637CFC">
        <w:rPr>
          <w:rStyle w:val="HTMLSchreibmaschine"/>
          <w:lang w:val="fr-CH"/>
        </w:rPr>
        <w:tab/>
        <w:t>&lt;groupId&gt;</w:t>
      </w:r>
      <w:r w:rsidRPr="00B1173A">
        <w:rPr>
          <w:rStyle w:val="HTMLSchreibmaschine"/>
          <w:b/>
          <w:lang w:val="fr-CH"/>
        </w:rPr>
        <w:t>org.apache.commons</w:t>
      </w:r>
      <w:r w:rsidRPr="00637CFC">
        <w:rPr>
          <w:rStyle w:val="HTMLSchreibmaschine"/>
          <w:lang w:val="fr-CH"/>
        </w:rPr>
        <w:t>&lt;/groupId&gt;</w:t>
      </w:r>
    </w:p>
    <w:p w:rsidR="00637CFC"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637CFC">
        <w:rPr>
          <w:rStyle w:val="HTMLSchreibmaschine"/>
          <w:lang w:val="fr-CH"/>
        </w:rPr>
        <w:t xml:space="preserve">  </w:t>
      </w:r>
      <w:r w:rsidRPr="00637CFC">
        <w:rPr>
          <w:rStyle w:val="HTMLSchreibmaschine"/>
          <w:lang w:val="fr-CH"/>
        </w:rPr>
        <w:tab/>
        <w:t>&lt;artifactId&gt;</w:t>
      </w:r>
      <w:r w:rsidRPr="00B1173A">
        <w:rPr>
          <w:rStyle w:val="HTMLSchreibmaschine"/>
          <w:b/>
          <w:lang w:val="fr-CH"/>
        </w:rPr>
        <w:t>commons-jexl</w:t>
      </w:r>
      <w:r w:rsidRPr="00637CFC">
        <w:rPr>
          <w:rStyle w:val="HTMLSchreibmaschine"/>
          <w:lang w:val="fr-CH"/>
        </w:rPr>
        <w:t xml:space="preserve">&lt;/artifactId&gt; </w:t>
      </w:r>
    </w:p>
    <w:p w:rsidR="00637CFC"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lang w:val="fr-CH"/>
        </w:rPr>
      </w:pPr>
      <w:r w:rsidRPr="00637CFC">
        <w:rPr>
          <w:rStyle w:val="HTMLSchreibmaschine"/>
          <w:lang w:val="fr-CH"/>
        </w:rPr>
        <w:t xml:space="preserve">  </w:t>
      </w:r>
      <w:r w:rsidRPr="00637CFC">
        <w:rPr>
          <w:rStyle w:val="HTMLSchreibmaschine"/>
          <w:lang w:val="fr-CH"/>
        </w:rPr>
        <w:tab/>
        <w:t>&lt;version&gt;</w:t>
      </w:r>
      <w:r w:rsidRPr="00B1173A">
        <w:rPr>
          <w:rStyle w:val="HTMLSchreibmaschine"/>
          <w:b/>
          <w:lang w:val="fr-CH"/>
        </w:rPr>
        <w:t>2.1.1</w:t>
      </w:r>
      <w:r w:rsidRPr="00637CFC">
        <w:rPr>
          <w:rStyle w:val="HTMLSchreibmaschine"/>
          <w:lang w:val="fr-CH"/>
        </w:rPr>
        <w:t>&lt;/version&gt;</w:t>
      </w:r>
    </w:p>
    <w:p w:rsidR="00F370A1" w:rsidRPr="00637CFC" w:rsidRDefault="00637CFC" w:rsidP="0024047E">
      <w:pPr>
        <w:pBdr>
          <w:top w:val="single" w:sz="4" w:space="1" w:color="auto"/>
          <w:left w:val="single" w:sz="4" w:space="4" w:color="auto"/>
          <w:bottom w:val="single" w:sz="4" w:space="1" w:color="auto"/>
          <w:right w:val="single" w:sz="4" w:space="4" w:color="auto"/>
        </w:pBdr>
        <w:shd w:val="clear" w:color="auto" w:fill="EEECE1"/>
        <w:spacing w:after="0"/>
        <w:rPr>
          <w:rStyle w:val="HTMLSchreibmaschine"/>
        </w:rPr>
      </w:pPr>
      <w:r w:rsidRPr="00637CFC">
        <w:rPr>
          <w:rStyle w:val="HTMLSchreibmaschine"/>
        </w:rPr>
        <w:t>&lt;/dependency&gt;</w:t>
      </w:r>
    </w:p>
    <w:p w:rsidR="00BE1963" w:rsidRDefault="00BE1963" w:rsidP="00637CFC"/>
    <w:p w:rsidR="00BE1963" w:rsidRPr="00E20331" w:rsidRDefault="00BE1963" w:rsidP="00637CFC">
      <w:r>
        <w:t xml:space="preserve">Die wichtigste Klasse dieser Library für uns aus Benutzersicht ist die </w:t>
      </w:r>
      <w:r w:rsidRPr="00E20331">
        <w:rPr>
          <w:b/>
        </w:rPr>
        <w:t>JexlEngine</w:t>
      </w:r>
      <w:r w:rsidR="00E20331">
        <w:t xml:space="preserve">. Die Engine bietet die Methoden </w:t>
      </w:r>
      <w:r w:rsidR="00E20331" w:rsidRPr="00E20331">
        <w:rPr>
          <w:b/>
        </w:rPr>
        <w:t>createScript(String input)</w:t>
      </w:r>
      <w:r w:rsidR="00E20331">
        <w:t xml:space="preserve"> und </w:t>
      </w:r>
      <w:r w:rsidR="00E20331" w:rsidRPr="00E20331">
        <w:rPr>
          <w:b/>
        </w:rPr>
        <w:t>createExpression(String input)</w:t>
      </w:r>
      <w:r w:rsidR="00E20331">
        <w:t>, welche eine mathematische Eingabe interpretiert und auswertet.</w:t>
      </w:r>
    </w:p>
    <w:p w:rsidR="006333BE" w:rsidRDefault="00692AE5" w:rsidP="00692AE5">
      <w:pPr>
        <w:pStyle w:val="berschrift3"/>
      </w:pPr>
      <w:bookmarkStart w:id="44" w:name="_Toc355704686"/>
      <w:r>
        <w:t xml:space="preserve">Hilfsklasse: </w:t>
      </w:r>
      <w:r w:rsidRPr="00692AE5">
        <w:t>ch.zhaw.dynsys.el.utils.ExpressionUtil</w:t>
      </w:r>
      <w:bookmarkEnd w:id="44"/>
    </w:p>
    <w:p w:rsidR="00C42228" w:rsidRDefault="00C42228" w:rsidP="00C42228">
      <w:r>
        <w:t xml:space="preserve">Wie im Klassendiagramm ersichtlich ist, werden die einzelnen Kulturen/Popoulationen mit der Klasse </w:t>
      </w:r>
      <w:r w:rsidRPr="00C42228">
        <w:rPr>
          <w:b/>
        </w:rPr>
        <w:t>ch.zhaw.dynsys.simulation.Culture</w:t>
      </w:r>
      <w:r>
        <w:t xml:space="preserve"> abgebildet. </w:t>
      </w:r>
      <w:r w:rsidR="00055082">
        <w:t xml:space="preserve">Diese Kultur-Objekte wiederum beinhalten die auszuwertenden mathematischen Ausdrücke. </w:t>
      </w:r>
    </w:p>
    <w:p w:rsidR="00645FC0" w:rsidRDefault="00645FC0" w:rsidP="00C42228">
      <w:r>
        <w:t>Die Hilfsklasse muss nun diese Kultur-Objekte entgegen nehmen, alle Ausdrücke auslesen und sie zu einem sinnvollen validen JEXL Script zusammenfügen.</w:t>
      </w:r>
    </w:p>
    <w:p w:rsidR="008E6E34" w:rsidRDefault="008E6E34" w:rsidP="002C7A22">
      <w:pPr>
        <w:pStyle w:val="berschrift4"/>
      </w:pPr>
      <w:r>
        <w:t>Konkretes Beispiel:</w:t>
      </w:r>
    </w:p>
    <w:p w:rsidR="008E6E34" w:rsidRDefault="008E6E34" w:rsidP="008E6E34">
      <w:pPr>
        <w:pStyle w:val="ListBulletL1nospace"/>
      </w:pPr>
      <w:r>
        <w:t>Populationen:</w:t>
      </w:r>
      <w:r w:rsidR="008923A2">
        <w:br/>
      </w:r>
      <w:r w:rsidR="00161088">
        <w:rPr>
          <w:noProof/>
          <w:lang w:eastAsia="de-CH"/>
        </w:rPr>
        <w:drawing>
          <wp:inline distT="0" distB="0" distL="0" distR="0">
            <wp:extent cx="2809875" cy="1962150"/>
            <wp:effectExtent l="0" t="0" r="9525"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9875" cy="1962150"/>
                    </a:xfrm>
                    <a:prstGeom prst="rect">
                      <a:avLst/>
                    </a:prstGeom>
                    <a:noFill/>
                    <a:ln>
                      <a:noFill/>
                    </a:ln>
                  </pic:spPr>
                </pic:pic>
              </a:graphicData>
            </a:graphic>
          </wp:inline>
        </w:drawing>
      </w:r>
      <w:r w:rsidR="0045751B">
        <w:br/>
        <w:t>Wir haben also zwei Wachstumsfunktionen (H und K), jeweils abhängig voneinander, und die dazugehörigen Startwerte für die Populationen (100 und 50).</w:t>
      </w:r>
    </w:p>
    <w:p w:rsidR="008E6E34" w:rsidRDefault="008E6E34" w:rsidP="00D304BA">
      <w:pPr>
        <w:pStyle w:val="ListBulletL1nospace"/>
        <w:jc w:val="left"/>
      </w:pPr>
      <w:r>
        <w:t>Generiertes JEXL Script: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lastRenderedPageBreak/>
        <w:t>{</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K = 50.0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K_diff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H = 100.0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var H_diff = 0.0</w:t>
      </w:r>
    </w:p>
    <w:p w:rsidR="0045751B" w:rsidRPr="0045751B"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rPr>
      </w:pPr>
      <w:r w:rsidRPr="0045751B">
        <w:rPr>
          <w:rStyle w:val="HTMLSchreibmaschine"/>
        </w:rPr>
        <w:t>}</w:t>
      </w:r>
    </w:p>
    <w:p w:rsidR="00AD1747" w:rsidRDefault="0045751B" w:rsidP="0024047E">
      <w:pPr>
        <w:pBdr>
          <w:top w:val="single" w:sz="4" w:space="1" w:color="auto"/>
          <w:left w:val="single" w:sz="4" w:space="4" w:color="auto"/>
          <w:bottom w:val="single" w:sz="4" w:space="1" w:color="auto"/>
          <w:right w:val="single" w:sz="4" w:space="4" w:color="auto"/>
        </w:pBdr>
        <w:shd w:val="clear" w:color="auto" w:fill="EEECE1"/>
        <w:spacing w:after="0"/>
        <w:ind w:left="426"/>
        <w:jc w:val="left"/>
        <w:rPr>
          <w:rStyle w:val="HTMLSchreibmaschine"/>
          <w:lang w:val="fr-CH"/>
        </w:rPr>
      </w:pPr>
      <w:r w:rsidRPr="0045751B">
        <w:rPr>
          <w:rStyle w:val="HTMLSchreibmaschine"/>
          <w:lang w:val="fr-CH"/>
        </w:rPr>
        <w:t>return [</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r w:rsidR="0045751B" w:rsidRPr="0045751B">
        <w:rPr>
          <w:rStyle w:val="HTMLSchreibmaschine"/>
          <w:lang w:val="fr-CH"/>
        </w:rPr>
        <w:t>new("java.lang.Double",-0.001 * H),</w:t>
      </w:r>
    </w:p>
    <w:p w:rsidR="00AD1747" w:rsidRDefault="00AD1747" w:rsidP="0024047E">
      <w:pPr>
        <w:pBdr>
          <w:top w:val="single" w:sz="4" w:space="1" w:color="auto"/>
          <w:left w:val="single" w:sz="4" w:space="4" w:color="auto"/>
          <w:bottom w:val="single" w:sz="4" w:space="1" w:color="auto"/>
          <w:right w:val="single" w:sz="4" w:space="4" w:color="auto"/>
        </w:pBdr>
        <w:shd w:val="clear" w:color="auto" w:fill="EEECE1"/>
        <w:tabs>
          <w:tab w:val="left" w:pos="993"/>
        </w:tabs>
        <w:spacing w:after="0"/>
        <w:ind w:left="426"/>
        <w:jc w:val="left"/>
        <w:rPr>
          <w:rStyle w:val="HTMLSchreibmaschine"/>
          <w:lang w:val="fr-CH"/>
        </w:rPr>
      </w:pPr>
      <w:r>
        <w:rPr>
          <w:rStyle w:val="HTMLSchreibmaschine"/>
          <w:lang w:val="fr-CH"/>
        </w:rPr>
        <w:tab/>
      </w:r>
      <w:r w:rsidR="0045751B" w:rsidRPr="0045751B">
        <w:rPr>
          <w:rStyle w:val="HTMLSchreibmaschine"/>
          <w:lang w:val="fr-CH"/>
        </w:rPr>
        <w:t>new("java.lang.Double",0.002 * K)</w:t>
      </w:r>
    </w:p>
    <w:p w:rsidR="00755C19" w:rsidRPr="0045751B" w:rsidRDefault="0045751B" w:rsidP="0024047E">
      <w:pPr>
        <w:pStyle w:val="ListBulletL1nospace"/>
        <w:numPr>
          <w:ilvl w:val="0"/>
          <w:numId w:val="0"/>
        </w:numPr>
        <w:pBdr>
          <w:top w:val="single" w:sz="4" w:space="1" w:color="auto"/>
          <w:left w:val="single" w:sz="4" w:space="4" w:color="auto"/>
          <w:bottom w:val="single" w:sz="4" w:space="1" w:color="auto"/>
          <w:right w:val="single" w:sz="4" w:space="4" w:color="auto"/>
        </w:pBdr>
        <w:shd w:val="clear" w:color="auto" w:fill="EEECE1"/>
        <w:tabs>
          <w:tab w:val="left" w:pos="993"/>
        </w:tabs>
        <w:ind w:left="426"/>
        <w:jc w:val="left"/>
        <w:rPr>
          <w:rStyle w:val="HTMLSchreibmaschine"/>
          <w:lang w:val="fr-CH"/>
        </w:rPr>
      </w:pPr>
      <w:r w:rsidRPr="0045751B">
        <w:rPr>
          <w:rStyle w:val="HTMLSchreibmaschine"/>
          <w:lang w:val="fr-CH"/>
        </w:rPr>
        <w:t>];</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Dieses Script wird nun der JexlEngine übergeben. Da wir bloss einen Rückgabewert haben dürfen, geben wir ein Array zurück, in welchem die ausgewerteten Funktionen in derselben Reihenfolge drin sind, wie sie als Kulturen übergeben wurden.</w:t>
      </w:r>
    </w:p>
    <w:p w:rsidR="00755C19" w:rsidRDefault="00755C19" w:rsidP="00755C19">
      <w:pPr>
        <w:pStyle w:val="ListBulletL1nospace"/>
        <w:numPr>
          <w:ilvl w:val="0"/>
          <w:numId w:val="0"/>
        </w:numPr>
        <w:ind w:left="284"/>
      </w:pPr>
    </w:p>
    <w:p w:rsidR="00755C19" w:rsidRDefault="00755C19" w:rsidP="00755C19">
      <w:pPr>
        <w:pStyle w:val="ListBulletL1nospace"/>
        <w:numPr>
          <w:ilvl w:val="0"/>
          <w:numId w:val="0"/>
        </w:numPr>
        <w:ind w:left="284"/>
      </w:pPr>
      <w:r>
        <w:t>Die Variablen "K_diff“ und „H_diff“ werden automatisch dazu generiert – sie entsprechen jeweils der Wachstumsrate (also der Ablei</w:t>
      </w:r>
      <w:r w:rsidR="002B3965">
        <w:t>tung) der dazugehörigen Kultur und können vom Benutzer selbst auch verwendet werden.</w:t>
      </w:r>
    </w:p>
    <w:p w:rsidR="00755C19" w:rsidRDefault="00755C19" w:rsidP="00755C19">
      <w:pPr>
        <w:pStyle w:val="ListBulletL1nospace"/>
        <w:numPr>
          <w:ilvl w:val="0"/>
          <w:numId w:val="0"/>
        </w:numPr>
        <w:ind w:left="284"/>
      </w:pPr>
    </w:p>
    <w:p w:rsidR="007D09B2" w:rsidRDefault="008E6E34" w:rsidP="007D09B2">
      <w:pPr>
        <w:pStyle w:val="ListBulletL1nospace"/>
      </w:pPr>
      <w:r>
        <w:t>Auswertung des Scripts nach dem ersten Schritt:</w:t>
      </w:r>
    </w:p>
    <w:p w:rsidR="007D09B2" w:rsidRDefault="007D09B2" w:rsidP="007D09B2">
      <w:pPr>
        <w:pStyle w:val="ListBulletL1nospace"/>
        <w:numPr>
          <w:ilvl w:val="0"/>
          <w:numId w:val="0"/>
        </w:numPr>
        <w:ind w:left="284"/>
      </w:pPr>
      <w:r>
        <w:br/>
        <w:t>Wenn das Script von der JexlEngine ausgeführt wird, erhalten wir den oben definierten Rückgabewert, das heisst, wir erhalten ein Array von Doubles:</w:t>
      </w:r>
    </w:p>
    <w:p w:rsidR="00DE0597" w:rsidRPr="0024047E" w:rsidRDefault="007D09B2" w:rsidP="00DE0597">
      <w:pPr>
        <w:pStyle w:val="ListBulletL1nospace"/>
        <w:numPr>
          <w:ilvl w:val="0"/>
          <w:numId w:val="0"/>
        </w:numPr>
        <w:ind w:left="284"/>
        <w:jc w:val="left"/>
        <w:rPr>
          <w:rStyle w:val="HTMLSchreibmaschine"/>
          <w:bdr w:val="single" w:sz="4" w:space="0" w:color="auto"/>
          <w:shd w:val="clear" w:color="auto" w:fill="EEECE1"/>
        </w:rPr>
      </w:pPr>
      <w:r>
        <w:br/>
      </w:r>
      <w:r w:rsidRPr="0024047E">
        <w:rPr>
          <w:rStyle w:val="HTMLSchreibmaschine"/>
          <w:bdr w:val="single" w:sz="4" w:space="0" w:color="auto"/>
          <w:shd w:val="clear" w:color="auto" w:fill="EEECE1"/>
        </w:rPr>
        <w:t>double[] results = (double[]) script.execute(context);</w:t>
      </w:r>
    </w:p>
    <w:p w:rsidR="00DE0597" w:rsidRDefault="00DE0597" w:rsidP="00DE0597">
      <w:pPr>
        <w:pStyle w:val="ListBulletL1nospace"/>
        <w:numPr>
          <w:ilvl w:val="0"/>
          <w:numId w:val="0"/>
        </w:numPr>
        <w:ind w:left="284"/>
      </w:pPr>
      <w:r>
        <w:br/>
        <w:t>In unserem konkreten Fall erhalten wir das nachfolgende Array:</w:t>
      </w:r>
    </w:p>
    <w:p w:rsidR="00DE0597" w:rsidRDefault="00DE0597" w:rsidP="00DE0597">
      <w:pPr>
        <w:pStyle w:val="ListBulletL1nospace"/>
        <w:numPr>
          <w:ilvl w:val="0"/>
          <w:numId w:val="0"/>
        </w:numPr>
        <w:ind w:left="284"/>
      </w:pPr>
    </w:p>
    <w:p w:rsidR="00DE0597" w:rsidRPr="006325CD" w:rsidRDefault="00DE0597" w:rsidP="00DE0597">
      <w:pPr>
        <w:pStyle w:val="ListBulletL1nospace"/>
        <w:numPr>
          <w:ilvl w:val="0"/>
          <w:numId w:val="0"/>
        </w:numPr>
        <w:ind w:left="284"/>
        <w:rPr>
          <w:rStyle w:val="HTMLSchreibmaschine"/>
        </w:rPr>
      </w:pPr>
      <w:r w:rsidRPr="0024047E">
        <w:rPr>
          <w:rStyle w:val="HTMLSchreibmaschine"/>
          <w:bdr w:val="single" w:sz="4" w:space="0" w:color="auto"/>
          <w:shd w:val="clear" w:color="auto" w:fill="EEECE1"/>
        </w:rPr>
        <w:t>[-0.1, 0.1]</w:t>
      </w:r>
      <w:r w:rsidRPr="006325CD">
        <w:rPr>
          <w:rStyle w:val="HTMLSchreibmaschine"/>
        </w:rPr>
        <w:t xml:space="preserve"> </w:t>
      </w:r>
    </w:p>
    <w:p w:rsidR="00DE0597" w:rsidRDefault="00DE0597" w:rsidP="00DE0597">
      <w:pPr>
        <w:pStyle w:val="ListBulletL1nospace"/>
        <w:numPr>
          <w:ilvl w:val="0"/>
          <w:numId w:val="0"/>
        </w:numPr>
        <w:ind w:left="284"/>
      </w:pPr>
    </w:p>
    <w:p w:rsidR="00213233" w:rsidRDefault="00DE0597" w:rsidP="002C7A22">
      <w:pPr>
        <w:pStyle w:val="ListBulletL1nospace"/>
        <w:numPr>
          <w:ilvl w:val="0"/>
          <w:numId w:val="0"/>
        </w:numPr>
        <w:ind w:left="284"/>
      </w:pPr>
      <w:r>
        <w:t>Diese beiden Werte entsprechen dem Resultat der Funktionen mit den Startwerten die gegeben wurden.</w:t>
      </w:r>
    </w:p>
    <w:p w:rsidR="002C7A22" w:rsidRDefault="002C7A22" w:rsidP="002C7A22"/>
    <w:p w:rsidR="002C7A22" w:rsidRPr="00213233" w:rsidRDefault="002C7A22" w:rsidP="002C7A22">
      <w:pPr>
        <w:pStyle w:val="berschrift2"/>
      </w:pPr>
      <w:r>
        <w:br w:type="page"/>
      </w:r>
      <w:bookmarkStart w:id="45" w:name="_Toc355704687"/>
      <w:r>
        <w:lastRenderedPageBreak/>
        <w:t>Grafische Darstellung der Simulation</w:t>
      </w:r>
      <w:bookmarkEnd w:id="45"/>
    </w:p>
    <w:sectPr w:rsidR="002C7A22" w:rsidRPr="00213233" w:rsidSect="00DE2290">
      <w:pgSz w:w="11907" w:h="16840" w:code="9"/>
      <w:pgMar w:top="3062" w:right="1304" w:bottom="1871" w:left="2041" w:header="437" w:footer="8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42C" w:rsidRDefault="0064742C">
      <w:r>
        <w:separator/>
      </w:r>
    </w:p>
    <w:p w:rsidR="0064742C" w:rsidRDefault="0064742C"/>
  </w:endnote>
  <w:endnote w:type="continuationSeparator" w:id="0">
    <w:p w:rsidR="0064742C" w:rsidRDefault="0064742C">
      <w:r>
        <w:continuationSeparator/>
      </w:r>
    </w:p>
    <w:p w:rsidR="0064742C" w:rsidRDefault="006474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42C" w:rsidRDefault="0064742C">
      <w:r>
        <w:separator/>
      </w:r>
    </w:p>
    <w:p w:rsidR="0064742C" w:rsidRDefault="0064742C"/>
  </w:footnote>
  <w:footnote w:type="continuationSeparator" w:id="0">
    <w:p w:rsidR="0064742C" w:rsidRDefault="0064742C">
      <w:r>
        <w:continuationSeparator/>
      </w:r>
    </w:p>
    <w:p w:rsidR="0064742C" w:rsidRDefault="0064742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
      </v:shape>
    </w:pict>
  </w:numPicBullet>
  <w:abstractNum w:abstractNumId="0">
    <w:nsid w:val="FFFFFF7C"/>
    <w:multiLevelType w:val="singleLevel"/>
    <w:tmpl w:val="11A4060E"/>
    <w:lvl w:ilvl="0">
      <w:start w:val="1"/>
      <w:numFmt w:val="decimal"/>
      <w:lvlText w:val="%1."/>
      <w:lvlJc w:val="left"/>
      <w:pPr>
        <w:tabs>
          <w:tab w:val="num" w:pos="1492"/>
        </w:tabs>
        <w:ind w:left="1492" w:hanging="360"/>
      </w:pPr>
    </w:lvl>
  </w:abstractNum>
  <w:abstractNum w:abstractNumId="1">
    <w:nsid w:val="FFFFFF7D"/>
    <w:multiLevelType w:val="singleLevel"/>
    <w:tmpl w:val="B5422F9A"/>
    <w:lvl w:ilvl="0">
      <w:start w:val="1"/>
      <w:numFmt w:val="decimal"/>
      <w:lvlText w:val="%1."/>
      <w:lvlJc w:val="left"/>
      <w:pPr>
        <w:tabs>
          <w:tab w:val="num" w:pos="1209"/>
        </w:tabs>
        <w:ind w:left="1209" w:hanging="360"/>
      </w:pPr>
    </w:lvl>
  </w:abstractNum>
  <w:abstractNum w:abstractNumId="2">
    <w:nsid w:val="FFFFFF7E"/>
    <w:multiLevelType w:val="singleLevel"/>
    <w:tmpl w:val="C5D882B2"/>
    <w:lvl w:ilvl="0">
      <w:start w:val="1"/>
      <w:numFmt w:val="decimal"/>
      <w:lvlText w:val="%1."/>
      <w:lvlJc w:val="left"/>
      <w:pPr>
        <w:tabs>
          <w:tab w:val="num" w:pos="926"/>
        </w:tabs>
        <w:ind w:left="926" w:hanging="360"/>
      </w:pPr>
    </w:lvl>
  </w:abstractNum>
  <w:abstractNum w:abstractNumId="3">
    <w:nsid w:val="FFFFFF7F"/>
    <w:multiLevelType w:val="singleLevel"/>
    <w:tmpl w:val="884651A2"/>
    <w:lvl w:ilvl="0">
      <w:start w:val="1"/>
      <w:numFmt w:val="decimal"/>
      <w:lvlText w:val="%1."/>
      <w:lvlJc w:val="left"/>
      <w:pPr>
        <w:tabs>
          <w:tab w:val="num" w:pos="643"/>
        </w:tabs>
        <w:ind w:left="643" w:hanging="360"/>
      </w:pPr>
    </w:lvl>
  </w:abstractNum>
  <w:abstractNum w:abstractNumId="4">
    <w:nsid w:val="FFFFFF80"/>
    <w:multiLevelType w:val="singleLevel"/>
    <w:tmpl w:val="281295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E80EF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F0605B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084AA7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90401D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61D6EAE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433939"/>
    <w:multiLevelType w:val="multilevel"/>
    <w:tmpl w:val="4E5EC23C"/>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nsid w:val="042C3D9F"/>
    <w:multiLevelType w:val="hybridMultilevel"/>
    <w:tmpl w:val="49C6B892"/>
    <w:lvl w:ilvl="0" w:tplc="D9F2BEBE">
      <w:start w:val="1"/>
      <w:numFmt w:val="bullet"/>
      <w:lvlText w:val=""/>
      <w:lvlJc w:val="left"/>
      <w:pPr>
        <w:tabs>
          <w:tab w:val="num" w:pos="1948"/>
        </w:tabs>
        <w:ind w:left="1872" w:hanging="284"/>
      </w:pPr>
      <w:rPr>
        <w:rFonts w:ascii="Wingdings" w:hAnsi="Wingdings" w:hint="default"/>
      </w:rPr>
    </w:lvl>
    <w:lvl w:ilvl="1" w:tplc="04090003" w:tentative="1">
      <w:start w:val="1"/>
      <w:numFmt w:val="bullet"/>
      <w:lvlText w:val="o"/>
      <w:lvlJc w:val="left"/>
      <w:pPr>
        <w:tabs>
          <w:tab w:val="num" w:pos="2234"/>
        </w:tabs>
        <w:ind w:left="2234" w:hanging="360"/>
      </w:pPr>
      <w:rPr>
        <w:rFonts w:ascii="Courier New" w:hAnsi="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12">
    <w:nsid w:val="092F7A16"/>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BCA03E5"/>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D7510F"/>
    <w:multiLevelType w:val="hybridMultilevel"/>
    <w:tmpl w:val="428EBD06"/>
    <w:lvl w:ilvl="0" w:tplc="E41CB3E4">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43C6C07"/>
    <w:multiLevelType w:val="multilevel"/>
    <w:tmpl w:val="0C07001D"/>
    <w:name w:val="MyOutlineBullets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A671296"/>
    <w:multiLevelType w:val="multilevel"/>
    <w:tmpl w:val="3BFA3A0E"/>
    <w:name w:val="MyOutlineBullets"/>
    <w:lvl w:ilvl="0">
      <w:start w:val="1"/>
      <w:numFmt w:val="bullet"/>
      <w:pStyle w:val="ListBulletL1nospace"/>
      <w:lvlText w:val=""/>
      <w:lvlJc w:val="left"/>
      <w:pPr>
        <w:tabs>
          <w:tab w:val="num" w:pos="284"/>
        </w:tabs>
        <w:ind w:left="284" w:hanging="284"/>
      </w:pPr>
      <w:rPr>
        <w:rFonts w:ascii="Wingdings" w:hAnsi="Wingdings" w:hint="default"/>
      </w:rPr>
    </w:lvl>
    <w:lvl w:ilvl="1">
      <w:start w:val="1"/>
      <w:numFmt w:val="bullet"/>
      <w:pStyle w:val="ListBulletL1withspace"/>
      <w:lvlText w:val=""/>
      <w:lvlJc w:val="left"/>
      <w:pPr>
        <w:tabs>
          <w:tab w:val="num" w:pos="284"/>
        </w:tabs>
        <w:ind w:left="284" w:hanging="284"/>
      </w:pPr>
      <w:rPr>
        <w:rFonts w:ascii="Wingdings" w:hAnsi="Wingdings" w:hint="default"/>
      </w:rPr>
    </w:lvl>
    <w:lvl w:ilvl="2">
      <w:start w:val="1"/>
      <w:numFmt w:val="bullet"/>
      <w:pStyle w:val="ListBulletL2nospace"/>
      <w:lvlText w:val=""/>
      <w:lvlJc w:val="left"/>
      <w:pPr>
        <w:tabs>
          <w:tab w:val="num" w:pos="567"/>
        </w:tabs>
        <w:ind w:left="567" w:hanging="283"/>
      </w:pPr>
      <w:rPr>
        <w:rFonts w:ascii="Wingdings" w:hAnsi="Wingdings" w:hint="default"/>
      </w:rPr>
    </w:lvl>
    <w:lvl w:ilvl="3">
      <w:start w:val="1"/>
      <w:numFmt w:val="bullet"/>
      <w:pStyle w:val="ListBulletL2withspace"/>
      <w:lvlText w:val=""/>
      <w:lvlJc w:val="left"/>
      <w:pPr>
        <w:tabs>
          <w:tab w:val="num" w:pos="567"/>
        </w:tabs>
        <w:ind w:left="567" w:hanging="283"/>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1F676C7E"/>
    <w:multiLevelType w:val="multilevel"/>
    <w:tmpl w:val="0C07001D"/>
    <w:name w:val="MyOutlineBullets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6333633"/>
    <w:multiLevelType w:val="multilevel"/>
    <w:tmpl w:val="77B4CC22"/>
    <w:lvl w:ilvl="0">
      <w:start w:val="1"/>
      <w:numFmt w:val="upperLetter"/>
      <w:lvlText w:val="%1"/>
      <w:lvlJc w:val="left"/>
      <w:pPr>
        <w:tabs>
          <w:tab w:val="num" w:pos="-434"/>
        </w:tabs>
        <w:ind w:left="-434" w:hanging="360"/>
      </w:pPr>
      <w:rPr>
        <w:rFonts w:hint="default"/>
      </w:rPr>
    </w:lvl>
    <w:lvl w:ilvl="1">
      <w:start w:val="1"/>
      <w:numFmt w:val="decimal"/>
      <w:lvlText w:val="%1.%2."/>
      <w:lvlJc w:val="left"/>
      <w:pPr>
        <w:tabs>
          <w:tab w:val="num" w:pos="-2"/>
        </w:tabs>
        <w:ind w:left="-2" w:hanging="792"/>
      </w:pPr>
      <w:rPr>
        <w:rFonts w:hint="default"/>
      </w:rPr>
    </w:lvl>
    <w:lvl w:ilvl="2">
      <w:start w:val="1"/>
      <w:numFmt w:val="decimal"/>
      <w:lvlText w:val="%1.%2.%3."/>
      <w:lvlJc w:val="left"/>
      <w:pPr>
        <w:tabs>
          <w:tab w:val="num" w:pos="430"/>
        </w:tabs>
        <w:ind w:left="430" w:hanging="1224"/>
      </w:pPr>
      <w:rPr>
        <w:rFonts w:hint="default"/>
      </w:rPr>
    </w:lvl>
    <w:lvl w:ilvl="3">
      <w:start w:val="1"/>
      <w:numFmt w:val="decimal"/>
      <w:lvlText w:val="%1.%2.%3.%4."/>
      <w:lvlJc w:val="left"/>
      <w:pPr>
        <w:tabs>
          <w:tab w:val="num" w:pos="934"/>
        </w:tabs>
        <w:ind w:left="934" w:hanging="1728"/>
      </w:pPr>
      <w:rPr>
        <w:rFonts w:hint="default"/>
      </w:rPr>
    </w:lvl>
    <w:lvl w:ilvl="4">
      <w:start w:val="1"/>
      <w:numFmt w:val="decimal"/>
      <w:lvlText w:val="%1.%2.%3.%4.%5."/>
      <w:lvlJc w:val="left"/>
      <w:pPr>
        <w:tabs>
          <w:tab w:val="num" w:pos="1438"/>
        </w:tabs>
        <w:ind w:left="1438" w:hanging="2232"/>
      </w:pPr>
      <w:rPr>
        <w:rFonts w:hint="default"/>
      </w:rPr>
    </w:lvl>
    <w:lvl w:ilvl="5">
      <w:start w:val="1"/>
      <w:numFmt w:val="decimal"/>
      <w:lvlText w:val="%1.%2.%3.%4.%5.%6."/>
      <w:lvlJc w:val="left"/>
      <w:pPr>
        <w:tabs>
          <w:tab w:val="num" w:pos="1942"/>
        </w:tabs>
        <w:ind w:left="1942" w:hanging="2736"/>
      </w:pPr>
      <w:rPr>
        <w:rFonts w:hint="default"/>
      </w:rPr>
    </w:lvl>
    <w:lvl w:ilvl="6">
      <w:start w:val="1"/>
      <w:numFmt w:val="decimal"/>
      <w:lvlText w:val="%1.%2.%3.%4.%5.%6.%7."/>
      <w:lvlJc w:val="left"/>
      <w:pPr>
        <w:tabs>
          <w:tab w:val="num" w:pos="2446"/>
        </w:tabs>
        <w:ind w:left="2446" w:hanging="3240"/>
      </w:pPr>
      <w:rPr>
        <w:rFonts w:hint="default"/>
      </w:rPr>
    </w:lvl>
    <w:lvl w:ilvl="7">
      <w:start w:val="1"/>
      <w:numFmt w:val="decimal"/>
      <w:lvlText w:val="%1.%2.%3.%4.%5.%6.%7.%8."/>
      <w:lvlJc w:val="left"/>
      <w:pPr>
        <w:tabs>
          <w:tab w:val="num" w:pos="2950"/>
        </w:tabs>
        <w:ind w:left="2950" w:hanging="3744"/>
      </w:pPr>
      <w:rPr>
        <w:rFonts w:hint="default"/>
      </w:rPr>
    </w:lvl>
    <w:lvl w:ilvl="8">
      <w:start w:val="1"/>
      <w:numFmt w:val="decimal"/>
      <w:lvlText w:val="%1.%2.%3.%4.%5.%6.%7.%8.%9."/>
      <w:lvlJc w:val="left"/>
      <w:pPr>
        <w:tabs>
          <w:tab w:val="num" w:pos="3526"/>
        </w:tabs>
        <w:ind w:left="3526" w:hanging="4320"/>
      </w:pPr>
      <w:rPr>
        <w:rFonts w:hint="default"/>
      </w:rPr>
    </w:lvl>
  </w:abstractNum>
  <w:abstractNum w:abstractNumId="19">
    <w:nsid w:val="2A390681"/>
    <w:multiLevelType w:val="multilevel"/>
    <w:tmpl w:val="86F49DC0"/>
    <w:lvl w:ilvl="0">
      <w:start w:val="1"/>
      <w:numFmt w:val="decimal"/>
      <w:lvlText w:val="%1."/>
      <w:lvlJc w:val="left"/>
      <w:pPr>
        <w:tabs>
          <w:tab w:val="num" w:pos="-650"/>
        </w:tabs>
        <w:ind w:left="-650" w:hanging="14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0">
    <w:nsid w:val="2DF1214F"/>
    <w:multiLevelType w:val="multilevel"/>
    <w:tmpl w:val="0C07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nsid w:val="32E41909"/>
    <w:multiLevelType w:val="multilevel"/>
    <w:tmpl w:val="127CA386"/>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0"/>
        </w:tabs>
        <w:ind w:left="0"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2">
    <w:nsid w:val="35997AC8"/>
    <w:multiLevelType w:val="hybridMultilevel"/>
    <w:tmpl w:val="C27480DE"/>
    <w:lvl w:ilvl="0" w:tplc="7884EDA8">
      <w:start w:val="1"/>
      <w:numFmt w:val="bullet"/>
      <w:lvlText w:val=""/>
      <w:lvlJc w:val="left"/>
      <w:pPr>
        <w:tabs>
          <w:tab w:val="num" w:pos="1437"/>
        </w:tabs>
        <w:ind w:left="1361" w:hanging="284"/>
      </w:pPr>
      <w:rPr>
        <w:rFonts w:ascii="Wingdings" w:hAnsi="Wingdings" w:hint="default"/>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23">
    <w:nsid w:val="39227C6C"/>
    <w:multiLevelType w:val="hybridMultilevel"/>
    <w:tmpl w:val="0F72DA64"/>
    <w:lvl w:ilvl="0" w:tplc="71E60260">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0EF5D08"/>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25">
    <w:nsid w:val="420902D8"/>
    <w:multiLevelType w:val="multilevel"/>
    <w:tmpl w:val="6FD81D44"/>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0"/>
        </w:tabs>
        <w:ind w:left="0" w:hanging="794"/>
      </w:pPr>
      <w:rPr>
        <w:rFonts w:hint="default"/>
      </w:rPr>
    </w:lvl>
    <w:lvl w:ilvl="2">
      <w:start w:val="1"/>
      <w:numFmt w:val="decimal"/>
      <w:lvlText w:val="%1.%2.%3."/>
      <w:lvlJc w:val="left"/>
      <w:pPr>
        <w:tabs>
          <w:tab w:val="num" w:pos="0"/>
        </w:tabs>
        <w:ind w:left="0" w:hanging="794"/>
      </w:pPr>
      <w:rPr>
        <w:rFonts w:hint="default"/>
      </w:rPr>
    </w:lvl>
    <w:lvl w:ilvl="3">
      <w:start w:val="1"/>
      <w:numFmt w:val="decimal"/>
      <w:lvlText w:val="%1.%2.%3.%4."/>
      <w:lvlJc w:val="left"/>
      <w:pPr>
        <w:tabs>
          <w:tab w:val="num" w:pos="794"/>
        </w:tabs>
        <w:ind w:left="794" w:hanging="794"/>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26">
    <w:nsid w:val="42434BE7"/>
    <w:multiLevelType w:val="multilevel"/>
    <w:tmpl w:val="5C4C27CA"/>
    <w:lvl w:ilvl="0">
      <w:start w:val="1"/>
      <w:numFmt w:val="bullet"/>
      <w:lvlText w:val=""/>
      <w:lvlJc w:val="left"/>
      <w:pPr>
        <w:tabs>
          <w:tab w:val="num" w:pos="1154"/>
        </w:tabs>
        <w:ind w:left="1077" w:hanging="283"/>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439727D8"/>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856521E"/>
    <w:multiLevelType w:val="multilevel"/>
    <w:tmpl w:val="B120AA28"/>
    <w:name w:val="MyHeadingNumbering"/>
    <w:lvl w:ilvl="0">
      <w:start w:val="1"/>
      <w:numFmt w:val="decimal"/>
      <w:pStyle w:val="berschrift1"/>
      <w:lvlText w:val="%1."/>
      <w:lvlJc w:val="left"/>
      <w:pPr>
        <w:tabs>
          <w:tab w:val="num" w:pos="0"/>
        </w:tabs>
        <w:ind w:left="0" w:hanging="794"/>
      </w:pPr>
      <w:rPr>
        <w:rFonts w:hint="default"/>
      </w:rPr>
    </w:lvl>
    <w:lvl w:ilvl="1">
      <w:start w:val="1"/>
      <w:numFmt w:val="decimal"/>
      <w:pStyle w:val="berschrift2"/>
      <w:lvlText w:val="%1.%2."/>
      <w:lvlJc w:val="left"/>
      <w:pPr>
        <w:tabs>
          <w:tab w:val="num" w:pos="0"/>
        </w:tabs>
        <w:ind w:left="0" w:hanging="794"/>
      </w:pPr>
      <w:rPr>
        <w:rFonts w:hint="default"/>
      </w:rPr>
    </w:lvl>
    <w:lvl w:ilvl="2">
      <w:start w:val="1"/>
      <w:numFmt w:val="decimal"/>
      <w:pStyle w:val="berschrift3"/>
      <w:lvlText w:val="%1.%2.%3."/>
      <w:lvlJc w:val="left"/>
      <w:pPr>
        <w:tabs>
          <w:tab w:val="num" w:pos="0"/>
        </w:tabs>
        <w:ind w:left="0" w:hanging="794"/>
      </w:pPr>
      <w:rPr>
        <w:rFonts w:hint="default"/>
      </w:rPr>
    </w:lvl>
    <w:lvl w:ilvl="3">
      <w:start w:val="1"/>
      <w:numFmt w:val="decimal"/>
      <w:pStyle w:val="berschrift4"/>
      <w:lvlText w:val="%1.%2.%3.%4."/>
      <w:lvlJc w:val="left"/>
      <w:pPr>
        <w:tabs>
          <w:tab w:val="num" w:pos="0"/>
        </w:tabs>
        <w:ind w:left="0" w:hanging="794"/>
      </w:pPr>
      <w:rPr>
        <w:rFonts w:hint="default"/>
      </w:rPr>
    </w:lvl>
    <w:lvl w:ilvl="4">
      <w:start w:val="1"/>
      <w:numFmt w:val="decimal"/>
      <w:pStyle w:val="berschrift5"/>
      <w:lvlText w:val="%1.%2.%3.%4.%5"/>
      <w:lvlJc w:val="left"/>
      <w:pPr>
        <w:tabs>
          <w:tab w:val="num" w:pos="-74"/>
        </w:tabs>
        <w:ind w:left="-74" w:hanging="1008"/>
      </w:pPr>
      <w:rPr>
        <w:rFonts w:hint="default"/>
      </w:rPr>
    </w:lvl>
    <w:lvl w:ilvl="5">
      <w:start w:val="1"/>
      <w:numFmt w:val="decimal"/>
      <w:pStyle w:val="berschrift6"/>
      <w:lvlText w:val="%1.%2.%3.%4.%5.%6"/>
      <w:lvlJc w:val="left"/>
      <w:pPr>
        <w:tabs>
          <w:tab w:val="num" w:pos="70"/>
        </w:tabs>
        <w:ind w:left="70" w:hanging="1152"/>
      </w:pPr>
      <w:rPr>
        <w:rFonts w:hint="default"/>
      </w:rPr>
    </w:lvl>
    <w:lvl w:ilvl="6">
      <w:start w:val="1"/>
      <w:numFmt w:val="decimal"/>
      <w:pStyle w:val="berschrift7"/>
      <w:lvlText w:val="%1.%2.%3.%4.%5.%6.%7"/>
      <w:lvlJc w:val="left"/>
      <w:pPr>
        <w:tabs>
          <w:tab w:val="num" w:pos="214"/>
        </w:tabs>
        <w:ind w:left="214" w:hanging="1296"/>
      </w:pPr>
      <w:rPr>
        <w:rFonts w:hint="default"/>
      </w:rPr>
    </w:lvl>
    <w:lvl w:ilvl="7">
      <w:start w:val="1"/>
      <w:numFmt w:val="decimal"/>
      <w:pStyle w:val="berschrift8"/>
      <w:lvlText w:val="%1.%2.%3.%4.%5.%6.%7.%8"/>
      <w:lvlJc w:val="left"/>
      <w:pPr>
        <w:tabs>
          <w:tab w:val="num" w:pos="358"/>
        </w:tabs>
        <w:ind w:left="358" w:hanging="1440"/>
      </w:pPr>
      <w:rPr>
        <w:rFonts w:hint="default"/>
      </w:rPr>
    </w:lvl>
    <w:lvl w:ilvl="8">
      <w:start w:val="1"/>
      <w:numFmt w:val="decimal"/>
      <w:pStyle w:val="berschrift9"/>
      <w:lvlText w:val="%1.%2.%3.%4.%5.%6.%7.%8.%9"/>
      <w:lvlJc w:val="left"/>
      <w:pPr>
        <w:tabs>
          <w:tab w:val="num" w:pos="502"/>
        </w:tabs>
        <w:ind w:left="502" w:hanging="1584"/>
      </w:pPr>
      <w:rPr>
        <w:rFonts w:hint="default"/>
      </w:rPr>
    </w:lvl>
  </w:abstractNum>
  <w:abstractNum w:abstractNumId="29">
    <w:nsid w:val="4BE83D3B"/>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nsid w:val="523D3419"/>
    <w:multiLevelType w:val="multilevel"/>
    <w:tmpl w:val="20C8FA9A"/>
    <w:name w:val="MyOutlineNumberedList"/>
    <w:lvl w:ilvl="0">
      <w:start w:val="1"/>
      <w:numFmt w:val="decimal"/>
      <w:pStyle w:val="Listennummer"/>
      <w:lvlText w:val="%1."/>
      <w:lvlJc w:val="left"/>
      <w:pPr>
        <w:tabs>
          <w:tab w:val="num" w:pos="284"/>
        </w:tabs>
        <w:ind w:left="284" w:hanging="284"/>
      </w:pPr>
      <w:rPr>
        <w:rFonts w:hint="default"/>
      </w:rPr>
    </w:lvl>
    <w:lvl w:ilvl="1">
      <w:start w:val="1"/>
      <w:numFmt w:val="decimal"/>
      <w:pStyle w:val="ListNumberwithspace"/>
      <w:lvlText w:val="%2."/>
      <w:lvlJc w:val="left"/>
      <w:pPr>
        <w:tabs>
          <w:tab w:val="num" w:pos="284"/>
        </w:tabs>
        <w:ind w:left="284" w:hanging="284"/>
      </w:pPr>
      <w:rPr>
        <w:rFonts w:hint="default"/>
      </w:rPr>
    </w:lvl>
    <w:lvl w:ilvl="2">
      <w:start w:val="1"/>
      <w:numFmt w:val="decimal"/>
      <w:lvlText w:val="%3."/>
      <w:lvlJc w:val="left"/>
      <w:pPr>
        <w:tabs>
          <w:tab w:val="num" w:pos="927"/>
        </w:tabs>
        <w:ind w:left="284" w:firstLine="283"/>
      </w:pPr>
      <w:rPr>
        <w:rFonts w:hint="default"/>
      </w:rPr>
    </w:lvl>
    <w:lvl w:ilvl="3">
      <w:start w:val="1"/>
      <w:numFmt w:val="decimal"/>
      <w:lvlText w:val="%4."/>
      <w:lvlJc w:val="left"/>
      <w:pPr>
        <w:tabs>
          <w:tab w:val="num" w:pos="1211"/>
        </w:tabs>
        <w:ind w:left="284" w:firstLine="567"/>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1">
    <w:nsid w:val="5EB512E1"/>
    <w:multiLevelType w:val="multilevel"/>
    <w:tmpl w:val="0C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32">
    <w:nsid w:val="63527A7E"/>
    <w:multiLevelType w:val="multilevel"/>
    <w:tmpl w:val="0C07001D"/>
    <w:name w:val="MyOutlineBullets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64247A1"/>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FC825A2"/>
    <w:multiLevelType w:val="multilevel"/>
    <w:tmpl w:val="65643828"/>
    <w:lvl w:ilvl="0">
      <w:start w:val="1"/>
      <w:numFmt w:val="upperLetter"/>
      <w:pStyle w:val="Appendix1"/>
      <w:lvlText w:val="%1."/>
      <w:lvlJc w:val="left"/>
      <w:pPr>
        <w:tabs>
          <w:tab w:val="num" w:pos="-434"/>
        </w:tabs>
        <w:ind w:left="-434" w:hanging="360"/>
      </w:pPr>
      <w:rPr>
        <w:rFonts w:hint="default"/>
      </w:rPr>
    </w:lvl>
    <w:lvl w:ilvl="1">
      <w:start w:val="1"/>
      <w:numFmt w:val="decimal"/>
      <w:pStyle w:val="Appendix2"/>
      <w:lvlText w:val="%1.%2."/>
      <w:lvlJc w:val="left"/>
      <w:pPr>
        <w:tabs>
          <w:tab w:val="num" w:pos="794"/>
        </w:tabs>
        <w:ind w:left="794" w:hanging="794"/>
      </w:pPr>
      <w:rPr>
        <w:rFonts w:hint="default"/>
      </w:rPr>
    </w:lvl>
    <w:lvl w:ilvl="2">
      <w:start w:val="1"/>
      <w:numFmt w:val="decimal"/>
      <w:isLgl/>
      <w:lvlText w:val="%1.%2.%3."/>
      <w:lvlJc w:val="left"/>
      <w:pPr>
        <w:tabs>
          <w:tab w:val="num" w:pos="0"/>
        </w:tabs>
        <w:ind w:left="0" w:hanging="794"/>
      </w:pPr>
      <w:rPr>
        <w:rFonts w:hint="default"/>
      </w:rPr>
    </w:lvl>
    <w:lvl w:ilvl="3">
      <w:start w:val="1"/>
      <w:numFmt w:val="decimal"/>
      <w:isLgl/>
      <w:lvlText w:val="%1.%2.%3.%4."/>
      <w:lvlJc w:val="left"/>
      <w:pPr>
        <w:tabs>
          <w:tab w:val="num" w:pos="0"/>
        </w:tabs>
        <w:ind w:left="0" w:hanging="794"/>
      </w:pPr>
      <w:rPr>
        <w:rFonts w:hint="default"/>
      </w:rPr>
    </w:lvl>
    <w:lvl w:ilvl="4">
      <w:start w:val="1"/>
      <w:numFmt w:val="decimal"/>
      <w:isLgl/>
      <w:lvlText w:val="%1.%2.%3.%4.%5"/>
      <w:lvlJc w:val="left"/>
      <w:pPr>
        <w:tabs>
          <w:tab w:val="num" w:pos="-74"/>
        </w:tabs>
        <w:ind w:left="-74" w:hanging="1008"/>
      </w:pPr>
      <w:rPr>
        <w:rFonts w:hint="default"/>
      </w:rPr>
    </w:lvl>
    <w:lvl w:ilvl="5">
      <w:start w:val="1"/>
      <w:numFmt w:val="decimal"/>
      <w:isLgl/>
      <w:lvlText w:val="%1.%2.%3.%4.%5.%6"/>
      <w:lvlJc w:val="left"/>
      <w:pPr>
        <w:tabs>
          <w:tab w:val="num" w:pos="70"/>
        </w:tabs>
        <w:ind w:left="70" w:hanging="1152"/>
      </w:pPr>
      <w:rPr>
        <w:rFonts w:hint="default"/>
      </w:rPr>
    </w:lvl>
    <w:lvl w:ilvl="6">
      <w:start w:val="1"/>
      <w:numFmt w:val="decimal"/>
      <w:isLgl/>
      <w:lvlText w:val="%1.%2.%3.%4.%5.%6.%7"/>
      <w:lvlJc w:val="left"/>
      <w:pPr>
        <w:tabs>
          <w:tab w:val="num" w:pos="214"/>
        </w:tabs>
        <w:ind w:left="214" w:hanging="1296"/>
      </w:pPr>
      <w:rPr>
        <w:rFonts w:hint="default"/>
      </w:rPr>
    </w:lvl>
    <w:lvl w:ilvl="7">
      <w:start w:val="1"/>
      <w:numFmt w:val="decimal"/>
      <w:isLgl/>
      <w:lvlText w:val="%1.%2.%3.%4.%5.%6.%7.%8"/>
      <w:lvlJc w:val="left"/>
      <w:pPr>
        <w:tabs>
          <w:tab w:val="num" w:pos="358"/>
        </w:tabs>
        <w:ind w:left="358" w:hanging="1440"/>
      </w:pPr>
      <w:rPr>
        <w:rFonts w:hint="default"/>
      </w:rPr>
    </w:lvl>
    <w:lvl w:ilvl="8">
      <w:start w:val="1"/>
      <w:numFmt w:val="decimal"/>
      <w:isLgl/>
      <w:lvlText w:val="%1.%2.%3.%4.%5.%6.%7.%8.%9"/>
      <w:lvlJc w:val="left"/>
      <w:pPr>
        <w:tabs>
          <w:tab w:val="num" w:pos="502"/>
        </w:tabs>
        <w:ind w:left="502" w:hanging="1584"/>
      </w:pPr>
      <w:rPr>
        <w:rFonts w:hint="default"/>
      </w:rPr>
    </w:lvl>
  </w:abstractNum>
  <w:abstractNum w:abstractNumId="35">
    <w:nsid w:val="732820B0"/>
    <w:multiLevelType w:val="hybridMultilevel"/>
    <w:tmpl w:val="5C4C27CA"/>
    <w:lvl w:ilvl="0" w:tplc="1AB4E1B2">
      <w:start w:val="1"/>
      <w:numFmt w:val="bullet"/>
      <w:lvlText w:val=""/>
      <w:lvlJc w:val="left"/>
      <w:pPr>
        <w:tabs>
          <w:tab w:val="num" w:pos="1154"/>
        </w:tabs>
        <w:ind w:left="1077" w:hanging="28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41C3360"/>
    <w:multiLevelType w:val="multilevel"/>
    <w:tmpl w:val="4DD2C5FE"/>
    <w:lvl w:ilvl="0">
      <w:start w:val="1"/>
      <w:numFmt w:val="decimal"/>
      <w:lvlText w:val="%1."/>
      <w:lvlJc w:val="left"/>
      <w:pPr>
        <w:tabs>
          <w:tab w:val="num" w:pos="0"/>
        </w:tabs>
        <w:ind w:left="0" w:hanging="794"/>
      </w:pPr>
      <w:rPr>
        <w:rFonts w:hint="default"/>
      </w:rPr>
    </w:lvl>
    <w:lvl w:ilvl="1">
      <w:start w:val="1"/>
      <w:numFmt w:val="decimal"/>
      <w:lvlText w:val="%1.%2."/>
      <w:lvlJc w:val="left"/>
      <w:pPr>
        <w:tabs>
          <w:tab w:val="num" w:pos="-506"/>
        </w:tabs>
        <w:ind w:left="-506" w:hanging="288"/>
      </w:pPr>
      <w:rPr>
        <w:rFonts w:hint="default"/>
      </w:rPr>
    </w:lvl>
    <w:lvl w:ilvl="2">
      <w:start w:val="1"/>
      <w:numFmt w:val="decimal"/>
      <w:lvlText w:val="%1.%2.%3."/>
      <w:lvlJc w:val="left"/>
      <w:pPr>
        <w:tabs>
          <w:tab w:val="num" w:pos="-362"/>
        </w:tabs>
        <w:ind w:left="-362" w:hanging="432"/>
      </w:pPr>
      <w:rPr>
        <w:rFonts w:hint="default"/>
      </w:rPr>
    </w:lvl>
    <w:lvl w:ilvl="3">
      <w:start w:val="1"/>
      <w:numFmt w:val="decimal"/>
      <w:lvlText w:val="%1.%2.%3.%4."/>
      <w:lvlJc w:val="left"/>
      <w:pPr>
        <w:tabs>
          <w:tab w:val="num" w:pos="-218"/>
        </w:tabs>
        <w:ind w:left="-218" w:hanging="576"/>
      </w:pPr>
      <w:rPr>
        <w:rFonts w:hint="default"/>
      </w:rPr>
    </w:lvl>
    <w:lvl w:ilvl="4">
      <w:start w:val="1"/>
      <w:numFmt w:val="decimal"/>
      <w:lvlText w:val="%1.%2.%3.%4.%5"/>
      <w:lvlJc w:val="left"/>
      <w:pPr>
        <w:tabs>
          <w:tab w:val="num" w:pos="-74"/>
        </w:tabs>
        <w:ind w:left="-74" w:hanging="1008"/>
      </w:pPr>
      <w:rPr>
        <w:rFonts w:hint="default"/>
      </w:rPr>
    </w:lvl>
    <w:lvl w:ilvl="5">
      <w:start w:val="1"/>
      <w:numFmt w:val="decimal"/>
      <w:lvlText w:val="%1.%2.%3.%4.%5.%6"/>
      <w:lvlJc w:val="left"/>
      <w:pPr>
        <w:tabs>
          <w:tab w:val="num" w:pos="70"/>
        </w:tabs>
        <w:ind w:left="70" w:hanging="1152"/>
      </w:pPr>
      <w:rPr>
        <w:rFonts w:hint="default"/>
      </w:rPr>
    </w:lvl>
    <w:lvl w:ilvl="6">
      <w:start w:val="1"/>
      <w:numFmt w:val="decimal"/>
      <w:lvlText w:val="%1.%2.%3.%4.%5.%6.%7"/>
      <w:lvlJc w:val="left"/>
      <w:pPr>
        <w:tabs>
          <w:tab w:val="num" w:pos="214"/>
        </w:tabs>
        <w:ind w:left="214" w:hanging="1296"/>
      </w:pPr>
      <w:rPr>
        <w:rFonts w:hint="default"/>
      </w:rPr>
    </w:lvl>
    <w:lvl w:ilvl="7">
      <w:start w:val="1"/>
      <w:numFmt w:val="decimal"/>
      <w:lvlText w:val="%1.%2.%3.%4.%5.%6.%7.%8"/>
      <w:lvlJc w:val="left"/>
      <w:pPr>
        <w:tabs>
          <w:tab w:val="num" w:pos="358"/>
        </w:tabs>
        <w:ind w:left="358" w:hanging="1440"/>
      </w:pPr>
      <w:rPr>
        <w:rFonts w:hint="default"/>
      </w:rPr>
    </w:lvl>
    <w:lvl w:ilvl="8">
      <w:start w:val="1"/>
      <w:numFmt w:val="decimal"/>
      <w:lvlText w:val="%1.%2.%3.%4.%5.%6.%7.%8.%9"/>
      <w:lvlJc w:val="left"/>
      <w:pPr>
        <w:tabs>
          <w:tab w:val="num" w:pos="502"/>
        </w:tabs>
        <w:ind w:left="502" w:hanging="1584"/>
      </w:pPr>
      <w:rPr>
        <w:rFonts w:hint="default"/>
      </w:rPr>
    </w:lvl>
  </w:abstractNum>
  <w:abstractNum w:abstractNumId="37">
    <w:nsid w:val="7B537214"/>
    <w:multiLevelType w:val="multilevel"/>
    <w:tmpl w:val="0C070023"/>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nsid w:val="7E10080F"/>
    <w:multiLevelType w:val="multilevel"/>
    <w:tmpl w:val="0C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23"/>
  </w:num>
  <w:num w:numId="2">
    <w:abstractNumId w:val="18"/>
  </w:num>
  <w:num w:numId="3">
    <w:abstractNumId w:val="18"/>
  </w:num>
  <w:num w:numId="4">
    <w:abstractNumId w:val="28"/>
  </w:num>
  <w:num w:numId="5">
    <w:abstractNumId w:val="28"/>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28"/>
  </w:num>
  <w:num w:numId="13">
    <w:abstractNumId w:val="11"/>
  </w:num>
  <w:num w:numId="14">
    <w:abstractNumId w:val="35"/>
  </w:num>
  <w:num w:numId="15">
    <w:abstractNumId w:val="22"/>
  </w:num>
  <w:num w:numId="16">
    <w:abstractNumId w:val="14"/>
  </w:num>
  <w:num w:numId="17">
    <w:abstractNumId w:val="8"/>
  </w:num>
  <w:num w:numId="18">
    <w:abstractNumId w:val="9"/>
  </w:num>
  <w:num w:numId="19">
    <w:abstractNumId w:val="3"/>
  </w:num>
  <w:num w:numId="20">
    <w:abstractNumId w:val="2"/>
  </w:num>
  <w:num w:numId="21">
    <w:abstractNumId w:val="1"/>
  </w:num>
  <w:num w:numId="22">
    <w:abstractNumId w:val="0"/>
  </w:num>
  <w:num w:numId="23">
    <w:abstractNumId w:val="24"/>
  </w:num>
  <w:num w:numId="24">
    <w:abstractNumId w:val="29"/>
  </w:num>
  <w:num w:numId="25">
    <w:abstractNumId w:val="20"/>
  </w:num>
  <w:num w:numId="26">
    <w:abstractNumId w:val="7"/>
  </w:num>
  <w:num w:numId="27">
    <w:abstractNumId w:val="6"/>
  </w:num>
  <w:num w:numId="28">
    <w:abstractNumId w:val="5"/>
  </w:num>
  <w:num w:numId="29">
    <w:abstractNumId w:val="4"/>
  </w:num>
  <w:num w:numId="30">
    <w:abstractNumId w:val="13"/>
  </w:num>
  <w:num w:numId="31">
    <w:abstractNumId w:val="26"/>
  </w:num>
  <w:num w:numId="32">
    <w:abstractNumId w:val="38"/>
  </w:num>
  <w:num w:numId="33">
    <w:abstractNumId w:val="12"/>
  </w:num>
  <w:num w:numId="34">
    <w:abstractNumId w:val="16"/>
  </w:num>
  <w:num w:numId="35">
    <w:abstractNumId w:val="32"/>
  </w:num>
  <w:num w:numId="36">
    <w:abstractNumId w:val="15"/>
  </w:num>
  <w:num w:numId="37">
    <w:abstractNumId w:val="17"/>
  </w:num>
  <w:num w:numId="38">
    <w:abstractNumId w:val="30"/>
  </w:num>
  <w:num w:numId="39">
    <w:abstractNumId w:val="10"/>
  </w:num>
  <w:num w:numId="40">
    <w:abstractNumId w:val="31"/>
  </w:num>
  <w:num w:numId="41">
    <w:abstractNumId w:val="33"/>
  </w:num>
  <w:num w:numId="42">
    <w:abstractNumId w:val="37"/>
  </w:num>
  <w:num w:numId="43">
    <w:abstractNumId w:val="19"/>
  </w:num>
  <w:num w:numId="44">
    <w:abstractNumId w:val="36"/>
  </w:num>
  <w:num w:numId="45">
    <w:abstractNumId w:val="21"/>
  </w:num>
  <w:num w:numId="46">
    <w:abstractNumId w:val="27"/>
  </w:num>
  <w:num w:numId="47">
    <w:abstractNumId w:val="34"/>
  </w:num>
  <w:num w:numId="48">
    <w:abstractNumId w:val="34"/>
  </w:num>
  <w:num w:numId="49">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activeWritingStyle w:appName="MSWord" w:lang="de-DE" w:vendorID="64" w:dllVersion="131078" w:nlCheck="1" w:checkStyle="1"/>
  <w:activeWritingStyle w:appName="MSWord" w:lang="de-CH" w:vendorID="9" w:dllVersion="512" w:checkStyle="1"/>
  <w:activeWritingStyle w:appName="MSWord" w:lang="fr-FR" w:vendorID="9" w:dllVersion="512" w:checkStyle="1"/>
  <w:activeWritingStyle w:appName="MSWord" w:lang="de-CH"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42"/>
  <w:drawingGridVerticalSpacing w:val="142"/>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caAddress" w:val="&lt;Address&gt;"/>
    <w:docVar w:name="NcaAddress1" w:val="&lt;Address&gt;"/>
    <w:docVar w:name="NcaAddress2" w:val="&lt;Address&gt;"/>
    <w:docVar w:name="NcaAddress3" w:val="&lt;Address&gt;"/>
    <w:docVar w:name="NcaAddress4" w:val="&lt;Address&gt;"/>
    <w:docVar w:name="NcaAddress5" w:val="&lt;Address&gt;"/>
    <w:docVar w:name="NcaAddress6" w:val="&lt;Address&gt;"/>
    <w:docVar w:name="NcaAddress7" w:val="&lt;Address&gt;"/>
    <w:docVar w:name="NcaAddress8" w:val="&lt;Address&gt;"/>
    <w:docVar w:name="NcaAddressBold" w:val=" "/>
    <w:docVar w:name="NcaCheckSpellingAsYouType" w:val="True"/>
    <w:docVar w:name="NcaDocumentDate" w:val="2010-02-15"/>
    <w:docVar w:name="NcaDocumentType" w:val="&lt;e.g. documentation, proposal, concept&gt;"/>
    <w:docVar w:name="NcaDocumentVersion" w:val="1"/>
    <w:docVar w:name="NcaEmail" w:val="@netcetera.ch"/>
    <w:docVar w:name="NcaEmailSkopje" w:val="@netcetera.com.mk"/>
    <w:docVar w:name="NcaFax" w:val="&lt;Fax&gt;"/>
    <w:docVar w:name="NcaPhone" w:val="+41-44-247 70 70"/>
    <w:docVar w:name="NcaPhoneSkopje" w:val="+389 (0)2 3064 532"/>
    <w:docVar w:name="NcaPlusNumberOfPages" w:val="0"/>
    <w:docVar w:name="NcaSignedBy" w:val="user"/>
    <w:docVar w:name="NcaVersionCounter" w:val="1"/>
    <w:docVar w:name="NcaVersionDate" w:val="2006-04-03"/>
  </w:docVars>
  <w:rsids>
    <w:rsidRoot w:val="00102EF3"/>
    <w:rsid w:val="00000205"/>
    <w:rsid w:val="00001541"/>
    <w:rsid w:val="000015F8"/>
    <w:rsid w:val="00003B46"/>
    <w:rsid w:val="0000517B"/>
    <w:rsid w:val="00005B28"/>
    <w:rsid w:val="00005C02"/>
    <w:rsid w:val="0001127A"/>
    <w:rsid w:val="0001161E"/>
    <w:rsid w:val="00011E71"/>
    <w:rsid w:val="000168CD"/>
    <w:rsid w:val="0001705D"/>
    <w:rsid w:val="00017A1F"/>
    <w:rsid w:val="00017D41"/>
    <w:rsid w:val="00020C94"/>
    <w:rsid w:val="000213BE"/>
    <w:rsid w:val="00022270"/>
    <w:rsid w:val="000239C4"/>
    <w:rsid w:val="00025883"/>
    <w:rsid w:val="0002768F"/>
    <w:rsid w:val="00031A61"/>
    <w:rsid w:val="00032384"/>
    <w:rsid w:val="00033658"/>
    <w:rsid w:val="00034E58"/>
    <w:rsid w:val="00035EA5"/>
    <w:rsid w:val="000373CC"/>
    <w:rsid w:val="000407DA"/>
    <w:rsid w:val="00040C32"/>
    <w:rsid w:val="00040F46"/>
    <w:rsid w:val="000426ED"/>
    <w:rsid w:val="00047BDE"/>
    <w:rsid w:val="00050370"/>
    <w:rsid w:val="00050CE3"/>
    <w:rsid w:val="00051582"/>
    <w:rsid w:val="00054B62"/>
    <w:rsid w:val="00055082"/>
    <w:rsid w:val="00057E04"/>
    <w:rsid w:val="000718B3"/>
    <w:rsid w:val="0007202C"/>
    <w:rsid w:val="000774A6"/>
    <w:rsid w:val="0008224E"/>
    <w:rsid w:val="00084647"/>
    <w:rsid w:val="000867AD"/>
    <w:rsid w:val="00086967"/>
    <w:rsid w:val="000901FC"/>
    <w:rsid w:val="00092A8E"/>
    <w:rsid w:val="00093168"/>
    <w:rsid w:val="0009480F"/>
    <w:rsid w:val="00096691"/>
    <w:rsid w:val="00097194"/>
    <w:rsid w:val="000A03B8"/>
    <w:rsid w:val="000A0802"/>
    <w:rsid w:val="000A431F"/>
    <w:rsid w:val="000A558C"/>
    <w:rsid w:val="000A59AC"/>
    <w:rsid w:val="000A5C81"/>
    <w:rsid w:val="000A5DD2"/>
    <w:rsid w:val="000A69F1"/>
    <w:rsid w:val="000B0B75"/>
    <w:rsid w:val="000B2149"/>
    <w:rsid w:val="000B423A"/>
    <w:rsid w:val="000B50B5"/>
    <w:rsid w:val="000C06AB"/>
    <w:rsid w:val="000C1AC7"/>
    <w:rsid w:val="000C3EC7"/>
    <w:rsid w:val="000C63D8"/>
    <w:rsid w:val="000D00BA"/>
    <w:rsid w:val="000D0B25"/>
    <w:rsid w:val="000E2229"/>
    <w:rsid w:val="000E2A7E"/>
    <w:rsid w:val="000E3936"/>
    <w:rsid w:val="000E4383"/>
    <w:rsid w:val="000E4455"/>
    <w:rsid w:val="000E4C68"/>
    <w:rsid w:val="000E527D"/>
    <w:rsid w:val="000E5364"/>
    <w:rsid w:val="000E5A3C"/>
    <w:rsid w:val="000E6287"/>
    <w:rsid w:val="000E655F"/>
    <w:rsid w:val="000E7B45"/>
    <w:rsid w:val="000F2808"/>
    <w:rsid w:val="000F46A4"/>
    <w:rsid w:val="000F56F8"/>
    <w:rsid w:val="000F5F70"/>
    <w:rsid w:val="000F6EDB"/>
    <w:rsid w:val="000F7E08"/>
    <w:rsid w:val="00102EF3"/>
    <w:rsid w:val="00103DB4"/>
    <w:rsid w:val="00103E74"/>
    <w:rsid w:val="00105DA3"/>
    <w:rsid w:val="00106EB3"/>
    <w:rsid w:val="0010731A"/>
    <w:rsid w:val="001112D9"/>
    <w:rsid w:val="00112076"/>
    <w:rsid w:val="001123A6"/>
    <w:rsid w:val="00114C2F"/>
    <w:rsid w:val="00114F07"/>
    <w:rsid w:val="00120D75"/>
    <w:rsid w:val="001215F6"/>
    <w:rsid w:val="0012553C"/>
    <w:rsid w:val="00127909"/>
    <w:rsid w:val="00132D31"/>
    <w:rsid w:val="00140CB5"/>
    <w:rsid w:val="001411FB"/>
    <w:rsid w:val="00146402"/>
    <w:rsid w:val="00146863"/>
    <w:rsid w:val="00152514"/>
    <w:rsid w:val="00152AE3"/>
    <w:rsid w:val="00154448"/>
    <w:rsid w:val="0015535D"/>
    <w:rsid w:val="00156D85"/>
    <w:rsid w:val="0015716D"/>
    <w:rsid w:val="00160430"/>
    <w:rsid w:val="00161088"/>
    <w:rsid w:val="00161947"/>
    <w:rsid w:val="001626DD"/>
    <w:rsid w:val="001654DC"/>
    <w:rsid w:val="001717F3"/>
    <w:rsid w:val="00172633"/>
    <w:rsid w:val="00174733"/>
    <w:rsid w:val="001804BE"/>
    <w:rsid w:val="00186AB8"/>
    <w:rsid w:val="0018763D"/>
    <w:rsid w:val="00191056"/>
    <w:rsid w:val="00192A76"/>
    <w:rsid w:val="001936E0"/>
    <w:rsid w:val="00194295"/>
    <w:rsid w:val="001947D9"/>
    <w:rsid w:val="00195EBC"/>
    <w:rsid w:val="00196B6B"/>
    <w:rsid w:val="001A012D"/>
    <w:rsid w:val="001A03FE"/>
    <w:rsid w:val="001A1938"/>
    <w:rsid w:val="001A2E5C"/>
    <w:rsid w:val="001A4DB9"/>
    <w:rsid w:val="001A4FD2"/>
    <w:rsid w:val="001A6009"/>
    <w:rsid w:val="001A6E70"/>
    <w:rsid w:val="001B637E"/>
    <w:rsid w:val="001B657A"/>
    <w:rsid w:val="001C107A"/>
    <w:rsid w:val="001C35B5"/>
    <w:rsid w:val="001C58FA"/>
    <w:rsid w:val="001C6DDF"/>
    <w:rsid w:val="001D3D8A"/>
    <w:rsid w:val="001D4F79"/>
    <w:rsid w:val="001D53D1"/>
    <w:rsid w:val="001D58F5"/>
    <w:rsid w:val="001D598E"/>
    <w:rsid w:val="001D6B60"/>
    <w:rsid w:val="001E5C12"/>
    <w:rsid w:val="001E75D4"/>
    <w:rsid w:val="001E798F"/>
    <w:rsid w:val="001F24F2"/>
    <w:rsid w:val="001F3DEF"/>
    <w:rsid w:val="00201C58"/>
    <w:rsid w:val="00202633"/>
    <w:rsid w:val="00203722"/>
    <w:rsid w:val="00204E78"/>
    <w:rsid w:val="002053CF"/>
    <w:rsid w:val="00205EBF"/>
    <w:rsid w:val="002061A9"/>
    <w:rsid w:val="0021002A"/>
    <w:rsid w:val="00213233"/>
    <w:rsid w:val="00217B38"/>
    <w:rsid w:val="002248CA"/>
    <w:rsid w:val="00225D22"/>
    <w:rsid w:val="00226101"/>
    <w:rsid w:val="00230634"/>
    <w:rsid w:val="00230EC2"/>
    <w:rsid w:val="00232E8A"/>
    <w:rsid w:val="002335E8"/>
    <w:rsid w:val="00234AA9"/>
    <w:rsid w:val="00234E82"/>
    <w:rsid w:val="0024047E"/>
    <w:rsid w:val="0024192E"/>
    <w:rsid w:val="00244FBB"/>
    <w:rsid w:val="002474F0"/>
    <w:rsid w:val="002500CA"/>
    <w:rsid w:val="00251122"/>
    <w:rsid w:val="002530B7"/>
    <w:rsid w:val="00253244"/>
    <w:rsid w:val="00256B45"/>
    <w:rsid w:val="00256B81"/>
    <w:rsid w:val="0026537D"/>
    <w:rsid w:val="0026612E"/>
    <w:rsid w:val="00272E41"/>
    <w:rsid w:val="0027331B"/>
    <w:rsid w:val="00276486"/>
    <w:rsid w:val="002778DA"/>
    <w:rsid w:val="00277C62"/>
    <w:rsid w:val="00280048"/>
    <w:rsid w:val="00281A47"/>
    <w:rsid w:val="0028612D"/>
    <w:rsid w:val="0028679E"/>
    <w:rsid w:val="00290E91"/>
    <w:rsid w:val="00291EDE"/>
    <w:rsid w:val="00292400"/>
    <w:rsid w:val="00292E26"/>
    <w:rsid w:val="00293201"/>
    <w:rsid w:val="0029517B"/>
    <w:rsid w:val="002A0B3E"/>
    <w:rsid w:val="002A3D22"/>
    <w:rsid w:val="002A55C4"/>
    <w:rsid w:val="002A76ED"/>
    <w:rsid w:val="002B3965"/>
    <w:rsid w:val="002B7A8F"/>
    <w:rsid w:val="002C1DCE"/>
    <w:rsid w:val="002C1F55"/>
    <w:rsid w:val="002C446E"/>
    <w:rsid w:val="002C4FB2"/>
    <w:rsid w:val="002C7A22"/>
    <w:rsid w:val="002D0524"/>
    <w:rsid w:val="002D2B30"/>
    <w:rsid w:val="002D3A26"/>
    <w:rsid w:val="002D4326"/>
    <w:rsid w:val="002D50FA"/>
    <w:rsid w:val="002D60E4"/>
    <w:rsid w:val="002D62C8"/>
    <w:rsid w:val="002D68C7"/>
    <w:rsid w:val="002D79CA"/>
    <w:rsid w:val="002E1AE9"/>
    <w:rsid w:val="002E1C0C"/>
    <w:rsid w:val="002E1DAF"/>
    <w:rsid w:val="002E2679"/>
    <w:rsid w:val="002E5A50"/>
    <w:rsid w:val="002E6715"/>
    <w:rsid w:val="002E7D52"/>
    <w:rsid w:val="002F1CB3"/>
    <w:rsid w:val="002F569D"/>
    <w:rsid w:val="00304034"/>
    <w:rsid w:val="00306191"/>
    <w:rsid w:val="00307657"/>
    <w:rsid w:val="0031033D"/>
    <w:rsid w:val="00313E4C"/>
    <w:rsid w:val="003143C9"/>
    <w:rsid w:val="0031445C"/>
    <w:rsid w:val="00316069"/>
    <w:rsid w:val="00316224"/>
    <w:rsid w:val="00317006"/>
    <w:rsid w:val="00317D3E"/>
    <w:rsid w:val="0032474B"/>
    <w:rsid w:val="00324B71"/>
    <w:rsid w:val="003301F2"/>
    <w:rsid w:val="003328BB"/>
    <w:rsid w:val="003338D6"/>
    <w:rsid w:val="00336A66"/>
    <w:rsid w:val="00340482"/>
    <w:rsid w:val="0034438B"/>
    <w:rsid w:val="00345347"/>
    <w:rsid w:val="00347063"/>
    <w:rsid w:val="00347CF7"/>
    <w:rsid w:val="00347E01"/>
    <w:rsid w:val="00351EC9"/>
    <w:rsid w:val="00355AD0"/>
    <w:rsid w:val="00356B52"/>
    <w:rsid w:val="003602EB"/>
    <w:rsid w:val="003603FA"/>
    <w:rsid w:val="00363884"/>
    <w:rsid w:val="00367030"/>
    <w:rsid w:val="0037048A"/>
    <w:rsid w:val="0037376A"/>
    <w:rsid w:val="0037472D"/>
    <w:rsid w:val="00374CC0"/>
    <w:rsid w:val="00374FD8"/>
    <w:rsid w:val="0037552C"/>
    <w:rsid w:val="00375A97"/>
    <w:rsid w:val="00381417"/>
    <w:rsid w:val="00383966"/>
    <w:rsid w:val="00383FFC"/>
    <w:rsid w:val="00385F39"/>
    <w:rsid w:val="00387008"/>
    <w:rsid w:val="003921E7"/>
    <w:rsid w:val="0039405B"/>
    <w:rsid w:val="00395693"/>
    <w:rsid w:val="003A120A"/>
    <w:rsid w:val="003A2FC8"/>
    <w:rsid w:val="003A6EA9"/>
    <w:rsid w:val="003A7753"/>
    <w:rsid w:val="003B026D"/>
    <w:rsid w:val="003B10CC"/>
    <w:rsid w:val="003B32EB"/>
    <w:rsid w:val="003B345A"/>
    <w:rsid w:val="003B4B69"/>
    <w:rsid w:val="003B524F"/>
    <w:rsid w:val="003C192D"/>
    <w:rsid w:val="003C213D"/>
    <w:rsid w:val="003C3E4D"/>
    <w:rsid w:val="003C68A8"/>
    <w:rsid w:val="003C76AB"/>
    <w:rsid w:val="003D0402"/>
    <w:rsid w:val="003D0461"/>
    <w:rsid w:val="003D0973"/>
    <w:rsid w:val="003D2CFD"/>
    <w:rsid w:val="003D4EC0"/>
    <w:rsid w:val="003D6ABD"/>
    <w:rsid w:val="003D789B"/>
    <w:rsid w:val="003E2283"/>
    <w:rsid w:val="003E49EC"/>
    <w:rsid w:val="003E5A39"/>
    <w:rsid w:val="003E702A"/>
    <w:rsid w:val="003F2D2C"/>
    <w:rsid w:val="003F6C88"/>
    <w:rsid w:val="003F73ED"/>
    <w:rsid w:val="0040091A"/>
    <w:rsid w:val="00403335"/>
    <w:rsid w:val="00403A24"/>
    <w:rsid w:val="00405DBD"/>
    <w:rsid w:val="00406B76"/>
    <w:rsid w:val="00407710"/>
    <w:rsid w:val="004100A7"/>
    <w:rsid w:val="004109DF"/>
    <w:rsid w:val="00411EC4"/>
    <w:rsid w:val="00413584"/>
    <w:rsid w:val="00413FCB"/>
    <w:rsid w:val="00416EA3"/>
    <w:rsid w:val="004171DF"/>
    <w:rsid w:val="00417536"/>
    <w:rsid w:val="00421761"/>
    <w:rsid w:val="00422958"/>
    <w:rsid w:val="004248B7"/>
    <w:rsid w:val="00425705"/>
    <w:rsid w:val="00426ADD"/>
    <w:rsid w:val="0043035E"/>
    <w:rsid w:val="004309C9"/>
    <w:rsid w:val="00436514"/>
    <w:rsid w:val="00441F4E"/>
    <w:rsid w:val="00442075"/>
    <w:rsid w:val="00442210"/>
    <w:rsid w:val="00443027"/>
    <w:rsid w:val="00444E62"/>
    <w:rsid w:val="00454307"/>
    <w:rsid w:val="0045711A"/>
    <w:rsid w:val="0045751B"/>
    <w:rsid w:val="0045782C"/>
    <w:rsid w:val="00461079"/>
    <w:rsid w:val="00461F3A"/>
    <w:rsid w:val="0046291E"/>
    <w:rsid w:val="004667A7"/>
    <w:rsid w:val="00466BC3"/>
    <w:rsid w:val="00467776"/>
    <w:rsid w:val="00470A78"/>
    <w:rsid w:val="00470AE5"/>
    <w:rsid w:val="004727A4"/>
    <w:rsid w:val="004746CB"/>
    <w:rsid w:val="00474DC3"/>
    <w:rsid w:val="0047579F"/>
    <w:rsid w:val="004819BC"/>
    <w:rsid w:val="00482668"/>
    <w:rsid w:val="00483C2D"/>
    <w:rsid w:val="00487E76"/>
    <w:rsid w:val="00490E94"/>
    <w:rsid w:val="00490F1A"/>
    <w:rsid w:val="00491DF5"/>
    <w:rsid w:val="00492103"/>
    <w:rsid w:val="0049502C"/>
    <w:rsid w:val="0049550E"/>
    <w:rsid w:val="00497025"/>
    <w:rsid w:val="00497960"/>
    <w:rsid w:val="004A0476"/>
    <w:rsid w:val="004A107D"/>
    <w:rsid w:val="004A178D"/>
    <w:rsid w:val="004A183D"/>
    <w:rsid w:val="004A488B"/>
    <w:rsid w:val="004A5C39"/>
    <w:rsid w:val="004A68D6"/>
    <w:rsid w:val="004A7015"/>
    <w:rsid w:val="004A7BE9"/>
    <w:rsid w:val="004B0977"/>
    <w:rsid w:val="004B0FC9"/>
    <w:rsid w:val="004B64E7"/>
    <w:rsid w:val="004B7698"/>
    <w:rsid w:val="004B793E"/>
    <w:rsid w:val="004C07E7"/>
    <w:rsid w:val="004C2704"/>
    <w:rsid w:val="004C37E7"/>
    <w:rsid w:val="004C5238"/>
    <w:rsid w:val="004D05E3"/>
    <w:rsid w:val="004D43B0"/>
    <w:rsid w:val="004D5849"/>
    <w:rsid w:val="004D5A44"/>
    <w:rsid w:val="004D6B1D"/>
    <w:rsid w:val="004D712E"/>
    <w:rsid w:val="004E5855"/>
    <w:rsid w:val="004E6089"/>
    <w:rsid w:val="004F063D"/>
    <w:rsid w:val="004F07A8"/>
    <w:rsid w:val="004F117F"/>
    <w:rsid w:val="004F28AB"/>
    <w:rsid w:val="004F2D86"/>
    <w:rsid w:val="004F417F"/>
    <w:rsid w:val="004F4524"/>
    <w:rsid w:val="004F528C"/>
    <w:rsid w:val="004F7054"/>
    <w:rsid w:val="00500D41"/>
    <w:rsid w:val="00501804"/>
    <w:rsid w:val="0050391F"/>
    <w:rsid w:val="00503A9C"/>
    <w:rsid w:val="005040A0"/>
    <w:rsid w:val="00504DBA"/>
    <w:rsid w:val="005053F7"/>
    <w:rsid w:val="00507D84"/>
    <w:rsid w:val="0051039F"/>
    <w:rsid w:val="0051044E"/>
    <w:rsid w:val="00510CFC"/>
    <w:rsid w:val="00511F8F"/>
    <w:rsid w:val="00512613"/>
    <w:rsid w:val="005150D9"/>
    <w:rsid w:val="00515B17"/>
    <w:rsid w:val="005164AB"/>
    <w:rsid w:val="00524C62"/>
    <w:rsid w:val="00526428"/>
    <w:rsid w:val="00530259"/>
    <w:rsid w:val="00530509"/>
    <w:rsid w:val="0053183C"/>
    <w:rsid w:val="00531CBF"/>
    <w:rsid w:val="00532E3D"/>
    <w:rsid w:val="005333AA"/>
    <w:rsid w:val="0053340D"/>
    <w:rsid w:val="00536833"/>
    <w:rsid w:val="00542FF9"/>
    <w:rsid w:val="00544AB0"/>
    <w:rsid w:val="0054619A"/>
    <w:rsid w:val="00551CB7"/>
    <w:rsid w:val="005533E6"/>
    <w:rsid w:val="005537CE"/>
    <w:rsid w:val="005544CD"/>
    <w:rsid w:val="00554BE5"/>
    <w:rsid w:val="00554C9A"/>
    <w:rsid w:val="00554DC6"/>
    <w:rsid w:val="00557B18"/>
    <w:rsid w:val="00561824"/>
    <w:rsid w:val="005625EE"/>
    <w:rsid w:val="00562B40"/>
    <w:rsid w:val="00565145"/>
    <w:rsid w:val="0056676E"/>
    <w:rsid w:val="00567156"/>
    <w:rsid w:val="00570771"/>
    <w:rsid w:val="005710E9"/>
    <w:rsid w:val="005725B2"/>
    <w:rsid w:val="00572970"/>
    <w:rsid w:val="00573443"/>
    <w:rsid w:val="00573A93"/>
    <w:rsid w:val="00575F05"/>
    <w:rsid w:val="0058285F"/>
    <w:rsid w:val="00583417"/>
    <w:rsid w:val="00587301"/>
    <w:rsid w:val="005900C9"/>
    <w:rsid w:val="00590122"/>
    <w:rsid w:val="00592BD3"/>
    <w:rsid w:val="005935AD"/>
    <w:rsid w:val="0059375B"/>
    <w:rsid w:val="00595E35"/>
    <w:rsid w:val="0059692D"/>
    <w:rsid w:val="005A08DE"/>
    <w:rsid w:val="005A0CC3"/>
    <w:rsid w:val="005A118C"/>
    <w:rsid w:val="005A6B38"/>
    <w:rsid w:val="005A76FF"/>
    <w:rsid w:val="005A7708"/>
    <w:rsid w:val="005B0CCF"/>
    <w:rsid w:val="005B18EF"/>
    <w:rsid w:val="005B26E4"/>
    <w:rsid w:val="005B3C51"/>
    <w:rsid w:val="005B3DC8"/>
    <w:rsid w:val="005B455C"/>
    <w:rsid w:val="005B528D"/>
    <w:rsid w:val="005B67EB"/>
    <w:rsid w:val="005C2156"/>
    <w:rsid w:val="005C338B"/>
    <w:rsid w:val="005C5026"/>
    <w:rsid w:val="005C5E96"/>
    <w:rsid w:val="005C69D0"/>
    <w:rsid w:val="005C7890"/>
    <w:rsid w:val="005D32FF"/>
    <w:rsid w:val="005D41AE"/>
    <w:rsid w:val="005D452B"/>
    <w:rsid w:val="005E041D"/>
    <w:rsid w:val="005E07AB"/>
    <w:rsid w:val="005E17CF"/>
    <w:rsid w:val="005E31F5"/>
    <w:rsid w:val="005E36D5"/>
    <w:rsid w:val="005E59E3"/>
    <w:rsid w:val="005F049E"/>
    <w:rsid w:val="005F1DFB"/>
    <w:rsid w:val="005F493C"/>
    <w:rsid w:val="005F6F18"/>
    <w:rsid w:val="005F7835"/>
    <w:rsid w:val="0060258A"/>
    <w:rsid w:val="00602ADE"/>
    <w:rsid w:val="006036B4"/>
    <w:rsid w:val="006042EF"/>
    <w:rsid w:val="00604592"/>
    <w:rsid w:val="00605090"/>
    <w:rsid w:val="0060581C"/>
    <w:rsid w:val="00606B04"/>
    <w:rsid w:val="00606FC3"/>
    <w:rsid w:val="00607DA9"/>
    <w:rsid w:val="00613097"/>
    <w:rsid w:val="0061360A"/>
    <w:rsid w:val="0061650D"/>
    <w:rsid w:val="00617F4E"/>
    <w:rsid w:val="00621A81"/>
    <w:rsid w:val="00623861"/>
    <w:rsid w:val="00623CC2"/>
    <w:rsid w:val="00624583"/>
    <w:rsid w:val="006253C0"/>
    <w:rsid w:val="00630E26"/>
    <w:rsid w:val="00630E50"/>
    <w:rsid w:val="0063137F"/>
    <w:rsid w:val="006325CD"/>
    <w:rsid w:val="006333BE"/>
    <w:rsid w:val="00634FAB"/>
    <w:rsid w:val="00636BD2"/>
    <w:rsid w:val="00637CFC"/>
    <w:rsid w:val="00637E2B"/>
    <w:rsid w:val="0064087A"/>
    <w:rsid w:val="006429C0"/>
    <w:rsid w:val="00645296"/>
    <w:rsid w:val="00645FC0"/>
    <w:rsid w:val="0064742C"/>
    <w:rsid w:val="00651031"/>
    <w:rsid w:val="00652357"/>
    <w:rsid w:val="00652F46"/>
    <w:rsid w:val="006534ED"/>
    <w:rsid w:val="0065519F"/>
    <w:rsid w:val="00655655"/>
    <w:rsid w:val="00661254"/>
    <w:rsid w:val="00663D73"/>
    <w:rsid w:val="0066446B"/>
    <w:rsid w:val="006646C6"/>
    <w:rsid w:val="00667DE3"/>
    <w:rsid w:val="006706EB"/>
    <w:rsid w:val="0067113B"/>
    <w:rsid w:val="0067200A"/>
    <w:rsid w:val="006729A9"/>
    <w:rsid w:val="00673F15"/>
    <w:rsid w:val="006748DB"/>
    <w:rsid w:val="00676338"/>
    <w:rsid w:val="0068017C"/>
    <w:rsid w:val="006817EB"/>
    <w:rsid w:val="00682C64"/>
    <w:rsid w:val="006838F5"/>
    <w:rsid w:val="0068445E"/>
    <w:rsid w:val="0068464C"/>
    <w:rsid w:val="00685045"/>
    <w:rsid w:val="006858A9"/>
    <w:rsid w:val="00686590"/>
    <w:rsid w:val="0068681D"/>
    <w:rsid w:val="0069113C"/>
    <w:rsid w:val="006912AC"/>
    <w:rsid w:val="00691CB5"/>
    <w:rsid w:val="00692AE5"/>
    <w:rsid w:val="006938AB"/>
    <w:rsid w:val="00694E8A"/>
    <w:rsid w:val="00696A67"/>
    <w:rsid w:val="006A2584"/>
    <w:rsid w:val="006A4382"/>
    <w:rsid w:val="006A4574"/>
    <w:rsid w:val="006B166D"/>
    <w:rsid w:val="006B17C7"/>
    <w:rsid w:val="006B25BA"/>
    <w:rsid w:val="006B30DE"/>
    <w:rsid w:val="006C00E6"/>
    <w:rsid w:val="006C050C"/>
    <w:rsid w:val="006C3D03"/>
    <w:rsid w:val="006C6E88"/>
    <w:rsid w:val="006C7087"/>
    <w:rsid w:val="006D0EFD"/>
    <w:rsid w:val="006D15A0"/>
    <w:rsid w:val="006D1909"/>
    <w:rsid w:val="006D26F1"/>
    <w:rsid w:val="006D2D49"/>
    <w:rsid w:val="006D3AA1"/>
    <w:rsid w:val="006D3FF1"/>
    <w:rsid w:val="006D5FF7"/>
    <w:rsid w:val="006E15B7"/>
    <w:rsid w:val="006E207A"/>
    <w:rsid w:val="006E32C2"/>
    <w:rsid w:val="006E5355"/>
    <w:rsid w:val="006F1034"/>
    <w:rsid w:val="006F1E4D"/>
    <w:rsid w:val="006F2A96"/>
    <w:rsid w:val="006F39E2"/>
    <w:rsid w:val="006F448A"/>
    <w:rsid w:val="006F4500"/>
    <w:rsid w:val="006F73BF"/>
    <w:rsid w:val="00700231"/>
    <w:rsid w:val="00701579"/>
    <w:rsid w:val="00701617"/>
    <w:rsid w:val="007023B3"/>
    <w:rsid w:val="00702ECB"/>
    <w:rsid w:val="00704270"/>
    <w:rsid w:val="007046C0"/>
    <w:rsid w:val="00705875"/>
    <w:rsid w:val="00711438"/>
    <w:rsid w:val="00711610"/>
    <w:rsid w:val="0071178D"/>
    <w:rsid w:val="00712F18"/>
    <w:rsid w:val="00715192"/>
    <w:rsid w:val="0071534A"/>
    <w:rsid w:val="007212CE"/>
    <w:rsid w:val="0072596A"/>
    <w:rsid w:val="0072639A"/>
    <w:rsid w:val="007318B9"/>
    <w:rsid w:val="00733971"/>
    <w:rsid w:val="00733BF7"/>
    <w:rsid w:val="00737BFB"/>
    <w:rsid w:val="00740DCF"/>
    <w:rsid w:val="00743377"/>
    <w:rsid w:val="00743424"/>
    <w:rsid w:val="007439F2"/>
    <w:rsid w:val="0074430D"/>
    <w:rsid w:val="00745513"/>
    <w:rsid w:val="00746CBF"/>
    <w:rsid w:val="00750130"/>
    <w:rsid w:val="007502D8"/>
    <w:rsid w:val="00750E06"/>
    <w:rsid w:val="00752AEA"/>
    <w:rsid w:val="0075305E"/>
    <w:rsid w:val="00753156"/>
    <w:rsid w:val="007554A0"/>
    <w:rsid w:val="00755C19"/>
    <w:rsid w:val="0075716E"/>
    <w:rsid w:val="0075761F"/>
    <w:rsid w:val="00757818"/>
    <w:rsid w:val="00764664"/>
    <w:rsid w:val="00766154"/>
    <w:rsid w:val="00766602"/>
    <w:rsid w:val="00773C65"/>
    <w:rsid w:val="007804A8"/>
    <w:rsid w:val="007807D2"/>
    <w:rsid w:val="00781A6B"/>
    <w:rsid w:val="007828F6"/>
    <w:rsid w:val="007833F5"/>
    <w:rsid w:val="00786336"/>
    <w:rsid w:val="00787A8F"/>
    <w:rsid w:val="007906EB"/>
    <w:rsid w:val="00791D24"/>
    <w:rsid w:val="00793F33"/>
    <w:rsid w:val="007950C3"/>
    <w:rsid w:val="007A0094"/>
    <w:rsid w:val="007A04AE"/>
    <w:rsid w:val="007A15ED"/>
    <w:rsid w:val="007A1664"/>
    <w:rsid w:val="007A3B21"/>
    <w:rsid w:val="007A4BBB"/>
    <w:rsid w:val="007B24C0"/>
    <w:rsid w:val="007B2D08"/>
    <w:rsid w:val="007B5E66"/>
    <w:rsid w:val="007B6344"/>
    <w:rsid w:val="007B6E0C"/>
    <w:rsid w:val="007B710E"/>
    <w:rsid w:val="007B7182"/>
    <w:rsid w:val="007B79CB"/>
    <w:rsid w:val="007C10C8"/>
    <w:rsid w:val="007C3759"/>
    <w:rsid w:val="007C4AE0"/>
    <w:rsid w:val="007C5C87"/>
    <w:rsid w:val="007C6CDB"/>
    <w:rsid w:val="007D09B2"/>
    <w:rsid w:val="007D169B"/>
    <w:rsid w:val="007D1A9B"/>
    <w:rsid w:val="007D225C"/>
    <w:rsid w:val="007D2D34"/>
    <w:rsid w:val="007D465A"/>
    <w:rsid w:val="007D70E7"/>
    <w:rsid w:val="007D742A"/>
    <w:rsid w:val="007E0472"/>
    <w:rsid w:val="007E112A"/>
    <w:rsid w:val="007E32B3"/>
    <w:rsid w:val="007E4BB8"/>
    <w:rsid w:val="007E7720"/>
    <w:rsid w:val="007F13C2"/>
    <w:rsid w:val="007F1883"/>
    <w:rsid w:val="007F3DB5"/>
    <w:rsid w:val="007F51E9"/>
    <w:rsid w:val="007F6236"/>
    <w:rsid w:val="00800345"/>
    <w:rsid w:val="008011A6"/>
    <w:rsid w:val="0080281B"/>
    <w:rsid w:val="00803BC0"/>
    <w:rsid w:val="00803D83"/>
    <w:rsid w:val="008071D7"/>
    <w:rsid w:val="00807426"/>
    <w:rsid w:val="00813A88"/>
    <w:rsid w:val="00816C0F"/>
    <w:rsid w:val="0082089E"/>
    <w:rsid w:val="0082098D"/>
    <w:rsid w:val="00823C09"/>
    <w:rsid w:val="00823EDA"/>
    <w:rsid w:val="00824B1B"/>
    <w:rsid w:val="008261AB"/>
    <w:rsid w:val="008270BF"/>
    <w:rsid w:val="0082728F"/>
    <w:rsid w:val="008315A9"/>
    <w:rsid w:val="0083224C"/>
    <w:rsid w:val="00835630"/>
    <w:rsid w:val="0083752A"/>
    <w:rsid w:val="008402D5"/>
    <w:rsid w:val="0084117D"/>
    <w:rsid w:val="008421E7"/>
    <w:rsid w:val="008432B3"/>
    <w:rsid w:val="008440DB"/>
    <w:rsid w:val="00844F21"/>
    <w:rsid w:val="00846FD3"/>
    <w:rsid w:val="0085476B"/>
    <w:rsid w:val="00854A8E"/>
    <w:rsid w:val="00856567"/>
    <w:rsid w:val="00860AA2"/>
    <w:rsid w:val="00861ED6"/>
    <w:rsid w:val="00862975"/>
    <w:rsid w:val="00863943"/>
    <w:rsid w:val="0086477A"/>
    <w:rsid w:val="008662AD"/>
    <w:rsid w:val="00866A79"/>
    <w:rsid w:val="00867533"/>
    <w:rsid w:val="008709AB"/>
    <w:rsid w:val="00872429"/>
    <w:rsid w:val="00872AD3"/>
    <w:rsid w:val="00873175"/>
    <w:rsid w:val="00876F44"/>
    <w:rsid w:val="008814A3"/>
    <w:rsid w:val="00881F61"/>
    <w:rsid w:val="00882300"/>
    <w:rsid w:val="0088378B"/>
    <w:rsid w:val="00884AA9"/>
    <w:rsid w:val="008909ED"/>
    <w:rsid w:val="00890C01"/>
    <w:rsid w:val="00891DFD"/>
    <w:rsid w:val="008923A2"/>
    <w:rsid w:val="00894270"/>
    <w:rsid w:val="008A0209"/>
    <w:rsid w:val="008A090D"/>
    <w:rsid w:val="008A27F0"/>
    <w:rsid w:val="008A2E07"/>
    <w:rsid w:val="008A2E83"/>
    <w:rsid w:val="008A3BFA"/>
    <w:rsid w:val="008B15A8"/>
    <w:rsid w:val="008B1A7E"/>
    <w:rsid w:val="008B26EB"/>
    <w:rsid w:val="008B3489"/>
    <w:rsid w:val="008B3E4E"/>
    <w:rsid w:val="008B55D9"/>
    <w:rsid w:val="008B5D05"/>
    <w:rsid w:val="008C3C45"/>
    <w:rsid w:val="008C3C56"/>
    <w:rsid w:val="008C5045"/>
    <w:rsid w:val="008C7D28"/>
    <w:rsid w:val="008D0BD9"/>
    <w:rsid w:val="008D4513"/>
    <w:rsid w:val="008E0EC5"/>
    <w:rsid w:val="008E1C23"/>
    <w:rsid w:val="008E3020"/>
    <w:rsid w:val="008E4575"/>
    <w:rsid w:val="008E6E34"/>
    <w:rsid w:val="008E76C4"/>
    <w:rsid w:val="008E796F"/>
    <w:rsid w:val="008F022E"/>
    <w:rsid w:val="008F213B"/>
    <w:rsid w:val="008F2D11"/>
    <w:rsid w:val="008F3663"/>
    <w:rsid w:val="008F3D6B"/>
    <w:rsid w:val="008F5755"/>
    <w:rsid w:val="00902546"/>
    <w:rsid w:val="0090351E"/>
    <w:rsid w:val="00903663"/>
    <w:rsid w:val="00903C93"/>
    <w:rsid w:val="00904B7D"/>
    <w:rsid w:val="00904EA9"/>
    <w:rsid w:val="009054C6"/>
    <w:rsid w:val="009055F9"/>
    <w:rsid w:val="00905941"/>
    <w:rsid w:val="009062DD"/>
    <w:rsid w:val="0090685C"/>
    <w:rsid w:val="00907346"/>
    <w:rsid w:val="00915870"/>
    <w:rsid w:val="0091614F"/>
    <w:rsid w:val="0092034D"/>
    <w:rsid w:val="009240B5"/>
    <w:rsid w:val="0092542C"/>
    <w:rsid w:val="00925D41"/>
    <w:rsid w:val="009269DF"/>
    <w:rsid w:val="00927199"/>
    <w:rsid w:val="0093241A"/>
    <w:rsid w:val="00932430"/>
    <w:rsid w:val="0093250B"/>
    <w:rsid w:val="00932C83"/>
    <w:rsid w:val="00933F75"/>
    <w:rsid w:val="00935027"/>
    <w:rsid w:val="00935637"/>
    <w:rsid w:val="009367C4"/>
    <w:rsid w:val="0094034F"/>
    <w:rsid w:val="009410ED"/>
    <w:rsid w:val="00942A02"/>
    <w:rsid w:val="009463BC"/>
    <w:rsid w:val="009476B9"/>
    <w:rsid w:val="009517FD"/>
    <w:rsid w:val="00953194"/>
    <w:rsid w:val="009544EF"/>
    <w:rsid w:val="009546BD"/>
    <w:rsid w:val="0096061B"/>
    <w:rsid w:val="00961E06"/>
    <w:rsid w:val="009620AA"/>
    <w:rsid w:val="00962A98"/>
    <w:rsid w:val="00965D58"/>
    <w:rsid w:val="0096783D"/>
    <w:rsid w:val="00970011"/>
    <w:rsid w:val="00970909"/>
    <w:rsid w:val="00970E43"/>
    <w:rsid w:val="00971543"/>
    <w:rsid w:val="00971AE0"/>
    <w:rsid w:val="0097219E"/>
    <w:rsid w:val="009725D5"/>
    <w:rsid w:val="0097420F"/>
    <w:rsid w:val="0097484E"/>
    <w:rsid w:val="00975276"/>
    <w:rsid w:val="00975515"/>
    <w:rsid w:val="009765F0"/>
    <w:rsid w:val="00976720"/>
    <w:rsid w:val="00977C08"/>
    <w:rsid w:val="00980694"/>
    <w:rsid w:val="0099053F"/>
    <w:rsid w:val="009916A2"/>
    <w:rsid w:val="00991A7C"/>
    <w:rsid w:val="00991FFB"/>
    <w:rsid w:val="00992619"/>
    <w:rsid w:val="00993266"/>
    <w:rsid w:val="00995A2C"/>
    <w:rsid w:val="00997368"/>
    <w:rsid w:val="00997899"/>
    <w:rsid w:val="009A0355"/>
    <w:rsid w:val="009A246E"/>
    <w:rsid w:val="009A2665"/>
    <w:rsid w:val="009A530B"/>
    <w:rsid w:val="009A7644"/>
    <w:rsid w:val="009B03CE"/>
    <w:rsid w:val="009B03EB"/>
    <w:rsid w:val="009B0D47"/>
    <w:rsid w:val="009B1AAF"/>
    <w:rsid w:val="009B3199"/>
    <w:rsid w:val="009B41CD"/>
    <w:rsid w:val="009B4307"/>
    <w:rsid w:val="009B6906"/>
    <w:rsid w:val="009C1C0F"/>
    <w:rsid w:val="009C5A89"/>
    <w:rsid w:val="009C5BA9"/>
    <w:rsid w:val="009C5EDD"/>
    <w:rsid w:val="009C6A58"/>
    <w:rsid w:val="009C6B9F"/>
    <w:rsid w:val="009C7015"/>
    <w:rsid w:val="009E2D2E"/>
    <w:rsid w:val="009E3D74"/>
    <w:rsid w:val="009E5EDA"/>
    <w:rsid w:val="009E77B9"/>
    <w:rsid w:val="009E7ABD"/>
    <w:rsid w:val="009F2C8A"/>
    <w:rsid w:val="009F2EE6"/>
    <w:rsid w:val="009F4814"/>
    <w:rsid w:val="009F59FA"/>
    <w:rsid w:val="00A024F0"/>
    <w:rsid w:val="00A0415B"/>
    <w:rsid w:val="00A05F22"/>
    <w:rsid w:val="00A07E6D"/>
    <w:rsid w:val="00A10083"/>
    <w:rsid w:val="00A1158D"/>
    <w:rsid w:val="00A1336D"/>
    <w:rsid w:val="00A164D4"/>
    <w:rsid w:val="00A167EF"/>
    <w:rsid w:val="00A1717F"/>
    <w:rsid w:val="00A172A3"/>
    <w:rsid w:val="00A20357"/>
    <w:rsid w:val="00A2075D"/>
    <w:rsid w:val="00A20762"/>
    <w:rsid w:val="00A22ABE"/>
    <w:rsid w:val="00A25630"/>
    <w:rsid w:val="00A26098"/>
    <w:rsid w:val="00A26745"/>
    <w:rsid w:val="00A26F33"/>
    <w:rsid w:val="00A311A3"/>
    <w:rsid w:val="00A31F0B"/>
    <w:rsid w:val="00A324F9"/>
    <w:rsid w:val="00A3409E"/>
    <w:rsid w:val="00A35AFB"/>
    <w:rsid w:val="00A363DE"/>
    <w:rsid w:val="00A3794A"/>
    <w:rsid w:val="00A40202"/>
    <w:rsid w:val="00A41637"/>
    <w:rsid w:val="00A41F89"/>
    <w:rsid w:val="00A42BE2"/>
    <w:rsid w:val="00A4357D"/>
    <w:rsid w:val="00A43B58"/>
    <w:rsid w:val="00A43D04"/>
    <w:rsid w:val="00A447DB"/>
    <w:rsid w:val="00A44C13"/>
    <w:rsid w:val="00A4535E"/>
    <w:rsid w:val="00A45462"/>
    <w:rsid w:val="00A47355"/>
    <w:rsid w:val="00A47E1B"/>
    <w:rsid w:val="00A47EA0"/>
    <w:rsid w:val="00A50763"/>
    <w:rsid w:val="00A52F7F"/>
    <w:rsid w:val="00A52FC2"/>
    <w:rsid w:val="00A545B0"/>
    <w:rsid w:val="00A55826"/>
    <w:rsid w:val="00A5618D"/>
    <w:rsid w:val="00A62D19"/>
    <w:rsid w:val="00A64A4A"/>
    <w:rsid w:val="00A66BD5"/>
    <w:rsid w:val="00A704B8"/>
    <w:rsid w:val="00A70A52"/>
    <w:rsid w:val="00A7151F"/>
    <w:rsid w:val="00A72D45"/>
    <w:rsid w:val="00A73BC1"/>
    <w:rsid w:val="00A74CB2"/>
    <w:rsid w:val="00A769A0"/>
    <w:rsid w:val="00A8058B"/>
    <w:rsid w:val="00A8212D"/>
    <w:rsid w:val="00A82716"/>
    <w:rsid w:val="00A86FBC"/>
    <w:rsid w:val="00A9596C"/>
    <w:rsid w:val="00A96265"/>
    <w:rsid w:val="00A9753F"/>
    <w:rsid w:val="00AA0A89"/>
    <w:rsid w:val="00AA27E2"/>
    <w:rsid w:val="00AA3DDB"/>
    <w:rsid w:val="00AA46F4"/>
    <w:rsid w:val="00AA525A"/>
    <w:rsid w:val="00AA5CDA"/>
    <w:rsid w:val="00AB0859"/>
    <w:rsid w:val="00AB1074"/>
    <w:rsid w:val="00AB649C"/>
    <w:rsid w:val="00AB759C"/>
    <w:rsid w:val="00AB7762"/>
    <w:rsid w:val="00AB7DA1"/>
    <w:rsid w:val="00AC10A1"/>
    <w:rsid w:val="00AC15BB"/>
    <w:rsid w:val="00AC2680"/>
    <w:rsid w:val="00AC3E27"/>
    <w:rsid w:val="00AC6776"/>
    <w:rsid w:val="00AD1232"/>
    <w:rsid w:val="00AD136C"/>
    <w:rsid w:val="00AD1747"/>
    <w:rsid w:val="00AD4BC6"/>
    <w:rsid w:val="00AD5633"/>
    <w:rsid w:val="00AD68E2"/>
    <w:rsid w:val="00AD7725"/>
    <w:rsid w:val="00AE0F41"/>
    <w:rsid w:val="00AE1905"/>
    <w:rsid w:val="00AE1C63"/>
    <w:rsid w:val="00AE202A"/>
    <w:rsid w:val="00AE2D2A"/>
    <w:rsid w:val="00AE465F"/>
    <w:rsid w:val="00AE49D1"/>
    <w:rsid w:val="00AF16F3"/>
    <w:rsid w:val="00AF1E1B"/>
    <w:rsid w:val="00AF2338"/>
    <w:rsid w:val="00AF3064"/>
    <w:rsid w:val="00AF437C"/>
    <w:rsid w:val="00AF4677"/>
    <w:rsid w:val="00AF55F5"/>
    <w:rsid w:val="00AF69C2"/>
    <w:rsid w:val="00AF7A42"/>
    <w:rsid w:val="00B030EC"/>
    <w:rsid w:val="00B04801"/>
    <w:rsid w:val="00B052F9"/>
    <w:rsid w:val="00B05867"/>
    <w:rsid w:val="00B10AA0"/>
    <w:rsid w:val="00B112A5"/>
    <w:rsid w:val="00B1137E"/>
    <w:rsid w:val="00B1173A"/>
    <w:rsid w:val="00B12E70"/>
    <w:rsid w:val="00B24083"/>
    <w:rsid w:val="00B25297"/>
    <w:rsid w:val="00B25664"/>
    <w:rsid w:val="00B25B89"/>
    <w:rsid w:val="00B2665D"/>
    <w:rsid w:val="00B31364"/>
    <w:rsid w:val="00B31574"/>
    <w:rsid w:val="00B33E8C"/>
    <w:rsid w:val="00B352EE"/>
    <w:rsid w:val="00B4314C"/>
    <w:rsid w:val="00B443D2"/>
    <w:rsid w:val="00B45661"/>
    <w:rsid w:val="00B45906"/>
    <w:rsid w:val="00B53819"/>
    <w:rsid w:val="00B61B51"/>
    <w:rsid w:val="00B6451A"/>
    <w:rsid w:val="00B66BCA"/>
    <w:rsid w:val="00B67052"/>
    <w:rsid w:val="00B6777A"/>
    <w:rsid w:val="00B7124E"/>
    <w:rsid w:val="00B7125C"/>
    <w:rsid w:val="00B73573"/>
    <w:rsid w:val="00B74340"/>
    <w:rsid w:val="00B75D03"/>
    <w:rsid w:val="00B80C28"/>
    <w:rsid w:val="00B81BF2"/>
    <w:rsid w:val="00B8274D"/>
    <w:rsid w:val="00B82EF2"/>
    <w:rsid w:val="00B855FB"/>
    <w:rsid w:val="00B85B74"/>
    <w:rsid w:val="00B86583"/>
    <w:rsid w:val="00B96A18"/>
    <w:rsid w:val="00B973DB"/>
    <w:rsid w:val="00B974D9"/>
    <w:rsid w:val="00BA0013"/>
    <w:rsid w:val="00BA03A8"/>
    <w:rsid w:val="00BA2287"/>
    <w:rsid w:val="00BA271B"/>
    <w:rsid w:val="00BA516C"/>
    <w:rsid w:val="00BA6DF5"/>
    <w:rsid w:val="00BA74D7"/>
    <w:rsid w:val="00BB3922"/>
    <w:rsid w:val="00BB3E6A"/>
    <w:rsid w:val="00BB6858"/>
    <w:rsid w:val="00BC0AEE"/>
    <w:rsid w:val="00BC1F45"/>
    <w:rsid w:val="00BC5A2F"/>
    <w:rsid w:val="00BC6107"/>
    <w:rsid w:val="00BD0E14"/>
    <w:rsid w:val="00BD1E39"/>
    <w:rsid w:val="00BD4EA0"/>
    <w:rsid w:val="00BD4F06"/>
    <w:rsid w:val="00BE0EED"/>
    <w:rsid w:val="00BE1963"/>
    <w:rsid w:val="00BE2267"/>
    <w:rsid w:val="00BE2BD5"/>
    <w:rsid w:val="00BE70DE"/>
    <w:rsid w:val="00BF07EF"/>
    <w:rsid w:val="00BF1510"/>
    <w:rsid w:val="00BF317F"/>
    <w:rsid w:val="00BF5675"/>
    <w:rsid w:val="00BF6863"/>
    <w:rsid w:val="00C008DB"/>
    <w:rsid w:val="00C024BF"/>
    <w:rsid w:val="00C02819"/>
    <w:rsid w:val="00C02880"/>
    <w:rsid w:val="00C04464"/>
    <w:rsid w:val="00C04A6F"/>
    <w:rsid w:val="00C05979"/>
    <w:rsid w:val="00C05EEF"/>
    <w:rsid w:val="00C06117"/>
    <w:rsid w:val="00C0631E"/>
    <w:rsid w:val="00C0681A"/>
    <w:rsid w:val="00C07411"/>
    <w:rsid w:val="00C07548"/>
    <w:rsid w:val="00C12606"/>
    <w:rsid w:val="00C14EFB"/>
    <w:rsid w:val="00C17024"/>
    <w:rsid w:val="00C213E6"/>
    <w:rsid w:val="00C218AA"/>
    <w:rsid w:val="00C21B1F"/>
    <w:rsid w:val="00C23B5D"/>
    <w:rsid w:val="00C24302"/>
    <w:rsid w:val="00C2614D"/>
    <w:rsid w:val="00C30554"/>
    <w:rsid w:val="00C30CF1"/>
    <w:rsid w:val="00C3131A"/>
    <w:rsid w:val="00C3297B"/>
    <w:rsid w:val="00C41606"/>
    <w:rsid w:val="00C41F2E"/>
    <w:rsid w:val="00C420B6"/>
    <w:rsid w:val="00C42228"/>
    <w:rsid w:val="00C426B0"/>
    <w:rsid w:val="00C42987"/>
    <w:rsid w:val="00C43A4F"/>
    <w:rsid w:val="00C44667"/>
    <w:rsid w:val="00C45A7D"/>
    <w:rsid w:val="00C465C6"/>
    <w:rsid w:val="00C47421"/>
    <w:rsid w:val="00C5007A"/>
    <w:rsid w:val="00C50278"/>
    <w:rsid w:val="00C508C4"/>
    <w:rsid w:val="00C537E0"/>
    <w:rsid w:val="00C53DD0"/>
    <w:rsid w:val="00C571C4"/>
    <w:rsid w:val="00C60FA6"/>
    <w:rsid w:val="00C62F04"/>
    <w:rsid w:val="00C65BB7"/>
    <w:rsid w:val="00C670D5"/>
    <w:rsid w:val="00C709D0"/>
    <w:rsid w:val="00C72ED7"/>
    <w:rsid w:val="00C75F14"/>
    <w:rsid w:val="00C804A9"/>
    <w:rsid w:val="00C80F60"/>
    <w:rsid w:val="00C92ADE"/>
    <w:rsid w:val="00C932D9"/>
    <w:rsid w:val="00C95CE8"/>
    <w:rsid w:val="00CA08BB"/>
    <w:rsid w:val="00CA41B4"/>
    <w:rsid w:val="00CA592C"/>
    <w:rsid w:val="00CA5D7E"/>
    <w:rsid w:val="00CA74F9"/>
    <w:rsid w:val="00CB0250"/>
    <w:rsid w:val="00CB35FD"/>
    <w:rsid w:val="00CB3812"/>
    <w:rsid w:val="00CB3B54"/>
    <w:rsid w:val="00CB677B"/>
    <w:rsid w:val="00CC1ED3"/>
    <w:rsid w:val="00CC2866"/>
    <w:rsid w:val="00CC3F42"/>
    <w:rsid w:val="00CC47BB"/>
    <w:rsid w:val="00CC4F23"/>
    <w:rsid w:val="00CC53DD"/>
    <w:rsid w:val="00CC5FD8"/>
    <w:rsid w:val="00CC7240"/>
    <w:rsid w:val="00CD0723"/>
    <w:rsid w:val="00CD0F82"/>
    <w:rsid w:val="00CD1459"/>
    <w:rsid w:val="00CD4AA9"/>
    <w:rsid w:val="00CD667F"/>
    <w:rsid w:val="00CD7016"/>
    <w:rsid w:val="00CE0CC1"/>
    <w:rsid w:val="00CE2C6A"/>
    <w:rsid w:val="00CE32EC"/>
    <w:rsid w:val="00CE5015"/>
    <w:rsid w:val="00CE5683"/>
    <w:rsid w:val="00CE6F4E"/>
    <w:rsid w:val="00CE7CBC"/>
    <w:rsid w:val="00CF0DF2"/>
    <w:rsid w:val="00CF18E7"/>
    <w:rsid w:val="00CF2E89"/>
    <w:rsid w:val="00CF3A5C"/>
    <w:rsid w:val="00CF5953"/>
    <w:rsid w:val="00CF6B56"/>
    <w:rsid w:val="00CF70C6"/>
    <w:rsid w:val="00CF75BB"/>
    <w:rsid w:val="00D002E8"/>
    <w:rsid w:val="00D0033E"/>
    <w:rsid w:val="00D008B5"/>
    <w:rsid w:val="00D00D82"/>
    <w:rsid w:val="00D02C3F"/>
    <w:rsid w:val="00D04151"/>
    <w:rsid w:val="00D04357"/>
    <w:rsid w:val="00D051DF"/>
    <w:rsid w:val="00D0533F"/>
    <w:rsid w:val="00D1080E"/>
    <w:rsid w:val="00D13AE9"/>
    <w:rsid w:val="00D14C1D"/>
    <w:rsid w:val="00D20254"/>
    <w:rsid w:val="00D21572"/>
    <w:rsid w:val="00D23856"/>
    <w:rsid w:val="00D25B90"/>
    <w:rsid w:val="00D26B4F"/>
    <w:rsid w:val="00D304BA"/>
    <w:rsid w:val="00D31148"/>
    <w:rsid w:val="00D36504"/>
    <w:rsid w:val="00D402FE"/>
    <w:rsid w:val="00D40B48"/>
    <w:rsid w:val="00D44C9A"/>
    <w:rsid w:val="00D5352D"/>
    <w:rsid w:val="00D54B1D"/>
    <w:rsid w:val="00D55986"/>
    <w:rsid w:val="00D56142"/>
    <w:rsid w:val="00D6095A"/>
    <w:rsid w:val="00D60E05"/>
    <w:rsid w:val="00D6254D"/>
    <w:rsid w:val="00D62ABA"/>
    <w:rsid w:val="00D668A6"/>
    <w:rsid w:val="00D72B5C"/>
    <w:rsid w:val="00D765DA"/>
    <w:rsid w:val="00D7727A"/>
    <w:rsid w:val="00D81910"/>
    <w:rsid w:val="00D8295C"/>
    <w:rsid w:val="00D83637"/>
    <w:rsid w:val="00D8523E"/>
    <w:rsid w:val="00D857A1"/>
    <w:rsid w:val="00D85B47"/>
    <w:rsid w:val="00D86009"/>
    <w:rsid w:val="00D90F44"/>
    <w:rsid w:val="00D91CD4"/>
    <w:rsid w:val="00D920EC"/>
    <w:rsid w:val="00D92934"/>
    <w:rsid w:val="00D92A9C"/>
    <w:rsid w:val="00D968E7"/>
    <w:rsid w:val="00D96E95"/>
    <w:rsid w:val="00DA1E73"/>
    <w:rsid w:val="00DA37BE"/>
    <w:rsid w:val="00DA485D"/>
    <w:rsid w:val="00DA5ECD"/>
    <w:rsid w:val="00DA7C3A"/>
    <w:rsid w:val="00DB2CEE"/>
    <w:rsid w:val="00DB5519"/>
    <w:rsid w:val="00DB7898"/>
    <w:rsid w:val="00DB7B0A"/>
    <w:rsid w:val="00DC0DF3"/>
    <w:rsid w:val="00DC1651"/>
    <w:rsid w:val="00DC222A"/>
    <w:rsid w:val="00DC22E3"/>
    <w:rsid w:val="00DC30A7"/>
    <w:rsid w:val="00DC43F7"/>
    <w:rsid w:val="00DC547E"/>
    <w:rsid w:val="00DC7D43"/>
    <w:rsid w:val="00DD18E3"/>
    <w:rsid w:val="00DD1B9F"/>
    <w:rsid w:val="00DD1F1A"/>
    <w:rsid w:val="00DD3059"/>
    <w:rsid w:val="00DD4211"/>
    <w:rsid w:val="00DD4297"/>
    <w:rsid w:val="00DD4732"/>
    <w:rsid w:val="00DD4C9F"/>
    <w:rsid w:val="00DD60BC"/>
    <w:rsid w:val="00DD60C2"/>
    <w:rsid w:val="00DD695F"/>
    <w:rsid w:val="00DD6A9F"/>
    <w:rsid w:val="00DE0597"/>
    <w:rsid w:val="00DE1A3F"/>
    <w:rsid w:val="00DE2290"/>
    <w:rsid w:val="00DE2945"/>
    <w:rsid w:val="00DE40E2"/>
    <w:rsid w:val="00DE4476"/>
    <w:rsid w:val="00DE4C88"/>
    <w:rsid w:val="00DE637A"/>
    <w:rsid w:val="00DF09D5"/>
    <w:rsid w:val="00DF0AB4"/>
    <w:rsid w:val="00DF247D"/>
    <w:rsid w:val="00DF3B04"/>
    <w:rsid w:val="00DF4707"/>
    <w:rsid w:val="00DF4EA7"/>
    <w:rsid w:val="00DF65BA"/>
    <w:rsid w:val="00DF73BE"/>
    <w:rsid w:val="00DF76B3"/>
    <w:rsid w:val="00E0048C"/>
    <w:rsid w:val="00E023AD"/>
    <w:rsid w:val="00E0444F"/>
    <w:rsid w:val="00E04F1F"/>
    <w:rsid w:val="00E0583F"/>
    <w:rsid w:val="00E067AD"/>
    <w:rsid w:val="00E068C8"/>
    <w:rsid w:val="00E12811"/>
    <w:rsid w:val="00E142C6"/>
    <w:rsid w:val="00E17AC4"/>
    <w:rsid w:val="00E20331"/>
    <w:rsid w:val="00E20634"/>
    <w:rsid w:val="00E219C0"/>
    <w:rsid w:val="00E22162"/>
    <w:rsid w:val="00E23C1E"/>
    <w:rsid w:val="00E2445F"/>
    <w:rsid w:val="00E249CB"/>
    <w:rsid w:val="00E24F90"/>
    <w:rsid w:val="00E259EE"/>
    <w:rsid w:val="00E25BD0"/>
    <w:rsid w:val="00E26FAA"/>
    <w:rsid w:val="00E31E37"/>
    <w:rsid w:val="00E32261"/>
    <w:rsid w:val="00E3260E"/>
    <w:rsid w:val="00E32E56"/>
    <w:rsid w:val="00E34CF5"/>
    <w:rsid w:val="00E361BB"/>
    <w:rsid w:val="00E47214"/>
    <w:rsid w:val="00E47F04"/>
    <w:rsid w:val="00E50A5D"/>
    <w:rsid w:val="00E54AFE"/>
    <w:rsid w:val="00E54B96"/>
    <w:rsid w:val="00E572F6"/>
    <w:rsid w:val="00E615BB"/>
    <w:rsid w:val="00E6420C"/>
    <w:rsid w:val="00E64869"/>
    <w:rsid w:val="00E64D0C"/>
    <w:rsid w:val="00E65896"/>
    <w:rsid w:val="00E6625B"/>
    <w:rsid w:val="00E67E40"/>
    <w:rsid w:val="00E71F18"/>
    <w:rsid w:val="00E73816"/>
    <w:rsid w:val="00E74631"/>
    <w:rsid w:val="00E84FE5"/>
    <w:rsid w:val="00E86710"/>
    <w:rsid w:val="00E87EF2"/>
    <w:rsid w:val="00E904DF"/>
    <w:rsid w:val="00E9102B"/>
    <w:rsid w:val="00E93A75"/>
    <w:rsid w:val="00E941FE"/>
    <w:rsid w:val="00E95319"/>
    <w:rsid w:val="00E9604B"/>
    <w:rsid w:val="00E96EE0"/>
    <w:rsid w:val="00E9740C"/>
    <w:rsid w:val="00EA1D1B"/>
    <w:rsid w:val="00EA2688"/>
    <w:rsid w:val="00EA2FD1"/>
    <w:rsid w:val="00EB129A"/>
    <w:rsid w:val="00EB33A2"/>
    <w:rsid w:val="00EB3C8F"/>
    <w:rsid w:val="00EB65BF"/>
    <w:rsid w:val="00EB6E8A"/>
    <w:rsid w:val="00EB7D4B"/>
    <w:rsid w:val="00EC0F6F"/>
    <w:rsid w:val="00EC14D5"/>
    <w:rsid w:val="00EC3666"/>
    <w:rsid w:val="00EC367B"/>
    <w:rsid w:val="00EC3BE3"/>
    <w:rsid w:val="00EC4086"/>
    <w:rsid w:val="00EC6976"/>
    <w:rsid w:val="00EC6C1A"/>
    <w:rsid w:val="00EC7E3A"/>
    <w:rsid w:val="00ED07C0"/>
    <w:rsid w:val="00ED0BA6"/>
    <w:rsid w:val="00ED112D"/>
    <w:rsid w:val="00ED283D"/>
    <w:rsid w:val="00ED2D9A"/>
    <w:rsid w:val="00ED49D2"/>
    <w:rsid w:val="00ED4E35"/>
    <w:rsid w:val="00ED51F1"/>
    <w:rsid w:val="00ED56EB"/>
    <w:rsid w:val="00ED6330"/>
    <w:rsid w:val="00EE0313"/>
    <w:rsid w:val="00EE0FF0"/>
    <w:rsid w:val="00EE2CA7"/>
    <w:rsid w:val="00EE3170"/>
    <w:rsid w:val="00EE44D9"/>
    <w:rsid w:val="00EE586D"/>
    <w:rsid w:val="00EE6EFC"/>
    <w:rsid w:val="00EF04B5"/>
    <w:rsid w:val="00EF30DB"/>
    <w:rsid w:val="00F00E4A"/>
    <w:rsid w:val="00F01FF4"/>
    <w:rsid w:val="00F031FA"/>
    <w:rsid w:val="00F04F75"/>
    <w:rsid w:val="00F0662A"/>
    <w:rsid w:val="00F07B00"/>
    <w:rsid w:val="00F07F4B"/>
    <w:rsid w:val="00F14213"/>
    <w:rsid w:val="00F153A6"/>
    <w:rsid w:val="00F15D88"/>
    <w:rsid w:val="00F16198"/>
    <w:rsid w:val="00F16DDC"/>
    <w:rsid w:val="00F210A9"/>
    <w:rsid w:val="00F21710"/>
    <w:rsid w:val="00F21A4E"/>
    <w:rsid w:val="00F21B36"/>
    <w:rsid w:val="00F21C88"/>
    <w:rsid w:val="00F22A6C"/>
    <w:rsid w:val="00F27120"/>
    <w:rsid w:val="00F35125"/>
    <w:rsid w:val="00F362AD"/>
    <w:rsid w:val="00F3669C"/>
    <w:rsid w:val="00F370A1"/>
    <w:rsid w:val="00F370E4"/>
    <w:rsid w:val="00F41D07"/>
    <w:rsid w:val="00F42E66"/>
    <w:rsid w:val="00F44341"/>
    <w:rsid w:val="00F44709"/>
    <w:rsid w:val="00F4489D"/>
    <w:rsid w:val="00F47E61"/>
    <w:rsid w:val="00F518E8"/>
    <w:rsid w:val="00F53BA5"/>
    <w:rsid w:val="00F54882"/>
    <w:rsid w:val="00F64254"/>
    <w:rsid w:val="00F65C54"/>
    <w:rsid w:val="00F67287"/>
    <w:rsid w:val="00F72DC6"/>
    <w:rsid w:val="00F73D22"/>
    <w:rsid w:val="00F73E94"/>
    <w:rsid w:val="00F742B5"/>
    <w:rsid w:val="00F7501D"/>
    <w:rsid w:val="00F8086B"/>
    <w:rsid w:val="00F82C8C"/>
    <w:rsid w:val="00F82F04"/>
    <w:rsid w:val="00F8504C"/>
    <w:rsid w:val="00F85E10"/>
    <w:rsid w:val="00F863EE"/>
    <w:rsid w:val="00F86843"/>
    <w:rsid w:val="00F91933"/>
    <w:rsid w:val="00F934BB"/>
    <w:rsid w:val="00F96D64"/>
    <w:rsid w:val="00FA08A6"/>
    <w:rsid w:val="00FA5F6A"/>
    <w:rsid w:val="00FA7425"/>
    <w:rsid w:val="00FA77F4"/>
    <w:rsid w:val="00FB0395"/>
    <w:rsid w:val="00FB06D0"/>
    <w:rsid w:val="00FB5460"/>
    <w:rsid w:val="00FC001A"/>
    <w:rsid w:val="00FC0BFA"/>
    <w:rsid w:val="00FC41EA"/>
    <w:rsid w:val="00FC4AF7"/>
    <w:rsid w:val="00FC5763"/>
    <w:rsid w:val="00FD3107"/>
    <w:rsid w:val="00FD3E94"/>
    <w:rsid w:val="00FD462A"/>
    <w:rsid w:val="00FD473E"/>
    <w:rsid w:val="00FE07E5"/>
    <w:rsid w:val="00FE19A8"/>
    <w:rsid w:val="00FE1FA8"/>
    <w:rsid w:val="00FE27D9"/>
    <w:rsid w:val="00FE37E7"/>
    <w:rsid w:val="00FE5DFA"/>
    <w:rsid w:val="00FE5EEA"/>
    <w:rsid w:val="00FE6D5F"/>
    <w:rsid w:val="00FF07F8"/>
    <w:rsid w:val="00FF347C"/>
    <w:rsid w:val="00FF5502"/>
    <w:rsid w:val="00FF5990"/>
    <w:rsid w:val="00FF7107"/>
    <w:rsid w:val="00FF7A5E"/>
    <w:rsid w:val="00FF7B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D1E39"/>
    <w:pPr>
      <w:spacing w:after="110" w:line="280" w:lineRule="atLeast"/>
      <w:jc w:val="both"/>
    </w:pPr>
    <w:rPr>
      <w:rFonts w:ascii="Helvetica" w:hAnsi="Helvetica"/>
      <w:kern w:val="10"/>
      <w:sz w:val="22"/>
      <w:szCs w:val="19"/>
      <w:lang w:eastAsia="en-US"/>
    </w:rPr>
  </w:style>
  <w:style w:type="paragraph" w:styleId="berschrift1">
    <w:name w:val="heading 1"/>
    <w:basedOn w:val="Standard"/>
    <w:next w:val="Standard"/>
    <w:qFormat/>
    <w:rsid w:val="00BD1E39"/>
    <w:pPr>
      <w:keepNext/>
      <w:keepLines/>
      <w:pageBreakBefore/>
      <w:numPr>
        <w:numId w:val="4"/>
      </w:numPr>
      <w:spacing w:after="560"/>
      <w:outlineLvl w:val="0"/>
    </w:pPr>
    <w:rPr>
      <w:b/>
      <w:sz w:val="26"/>
      <w:szCs w:val="24"/>
    </w:rPr>
  </w:style>
  <w:style w:type="paragraph" w:styleId="berschrift2">
    <w:name w:val="heading 2"/>
    <w:basedOn w:val="Standard"/>
    <w:next w:val="Standard"/>
    <w:link w:val="berschrift2Zchn"/>
    <w:qFormat/>
    <w:rsid w:val="00BD1E39"/>
    <w:pPr>
      <w:keepNext/>
      <w:keepLines/>
      <w:numPr>
        <w:ilvl w:val="1"/>
        <w:numId w:val="4"/>
      </w:numPr>
      <w:spacing w:before="110" w:after="160"/>
      <w:outlineLvl w:val="1"/>
    </w:pPr>
    <w:rPr>
      <w:b/>
      <w:sz w:val="23"/>
    </w:rPr>
  </w:style>
  <w:style w:type="paragraph" w:styleId="berschrift3">
    <w:name w:val="heading 3"/>
    <w:basedOn w:val="Standard"/>
    <w:next w:val="Standard"/>
    <w:qFormat/>
    <w:rsid w:val="00ED49D2"/>
    <w:pPr>
      <w:keepNext/>
      <w:keepLines/>
      <w:numPr>
        <w:ilvl w:val="2"/>
        <w:numId w:val="4"/>
      </w:numPr>
      <w:spacing w:before="100"/>
      <w:outlineLvl w:val="2"/>
    </w:pPr>
    <w:rPr>
      <w:rFonts w:cs="Arial"/>
      <w:b/>
      <w:bCs/>
      <w:szCs w:val="26"/>
    </w:rPr>
  </w:style>
  <w:style w:type="paragraph" w:styleId="berschrift4">
    <w:name w:val="heading 4"/>
    <w:basedOn w:val="Standard"/>
    <w:next w:val="Standard"/>
    <w:qFormat/>
    <w:rsid w:val="004F063D"/>
    <w:pPr>
      <w:keepNext/>
      <w:keepLines/>
      <w:numPr>
        <w:ilvl w:val="3"/>
        <w:numId w:val="4"/>
      </w:numPr>
      <w:outlineLvl w:val="3"/>
    </w:pPr>
  </w:style>
  <w:style w:type="paragraph" w:styleId="berschrift5">
    <w:name w:val="heading 5"/>
    <w:basedOn w:val="Standard"/>
    <w:next w:val="Standard"/>
    <w:qFormat/>
    <w:rsid w:val="004F063D"/>
    <w:pPr>
      <w:numPr>
        <w:ilvl w:val="4"/>
        <w:numId w:val="4"/>
      </w:numPr>
      <w:outlineLvl w:val="4"/>
    </w:pPr>
  </w:style>
  <w:style w:type="paragraph" w:styleId="berschrift6">
    <w:name w:val="heading 6"/>
    <w:basedOn w:val="Standard"/>
    <w:next w:val="Standard"/>
    <w:qFormat/>
    <w:rsid w:val="004F063D"/>
    <w:pPr>
      <w:numPr>
        <w:ilvl w:val="5"/>
        <w:numId w:val="4"/>
      </w:numPr>
      <w:outlineLvl w:val="5"/>
    </w:pPr>
  </w:style>
  <w:style w:type="paragraph" w:styleId="berschrift7">
    <w:name w:val="heading 7"/>
    <w:basedOn w:val="Standard"/>
    <w:next w:val="Standard"/>
    <w:qFormat/>
    <w:rsid w:val="004F063D"/>
    <w:pPr>
      <w:keepNext/>
      <w:numPr>
        <w:ilvl w:val="6"/>
        <w:numId w:val="4"/>
      </w:numPr>
      <w:outlineLvl w:val="6"/>
    </w:pPr>
  </w:style>
  <w:style w:type="paragraph" w:styleId="berschrift8">
    <w:name w:val="heading 8"/>
    <w:basedOn w:val="Standard"/>
    <w:next w:val="Standard"/>
    <w:qFormat/>
    <w:rsid w:val="004F063D"/>
    <w:pPr>
      <w:numPr>
        <w:ilvl w:val="7"/>
        <w:numId w:val="4"/>
      </w:numPr>
      <w:outlineLvl w:val="7"/>
    </w:pPr>
    <w:rPr>
      <w:iCs/>
      <w:szCs w:val="24"/>
    </w:rPr>
  </w:style>
  <w:style w:type="paragraph" w:styleId="berschrift9">
    <w:name w:val="heading 9"/>
    <w:basedOn w:val="Standard"/>
    <w:next w:val="Standard"/>
    <w:qFormat/>
    <w:rsid w:val="004F063D"/>
    <w:pPr>
      <w:numPr>
        <w:ilvl w:val="8"/>
        <w:numId w:val="4"/>
      </w:numPr>
      <w:outlineLvl w:val="8"/>
    </w:pPr>
    <w:rPr>
      <w:szCs w:val="2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EmphasisOff">
    <w:name w:val="Emphasis Off"/>
    <w:rsid w:val="00035EA5"/>
    <w:rPr>
      <w:lang w:val="de-CH"/>
    </w:rPr>
  </w:style>
  <w:style w:type="paragraph" w:styleId="Fuzeile">
    <w:name w:val="footer"/>
    <w:basedOn w:val="Standard"/>
    <w:semiHidden/>
    <w:rsid w:val="000F2808"/>
    <w:pPr>
      <w:tabs>
        <w:tab w:val="left" w:pos="1826"/>
      </w:tabs>
      <w:spacing w:after="0" w:line="240" w:lineRule="atLeast"/>
    </w:pPr>
    <w:rPr>
      <w:sz w:val="16"/>
    </w:rPr>
  </w:style>
  <w:style w:type="paragraph" w:styleId="Funotentext">
    <w:name w:val="footnote text"/>
    <w:basedOn w:val="Standard"/>
    <w:semiHidden/>
    <w:rsid w:val="000F2808"/>
    <w:rPr>
      <w:sz w:val="16"/>
    </w:rPr>
  </w:style>
  <w:style w:type="character" w:customStyle="1" w:styleId="ListBulletL1nospaceChar">
    <w:name w:val="List Bullet (L1) no space Char"/>
    <w:link w:val="ListBulletL1nospace"/>
    <w:rsid w:val="00CF3A5C"/>
    <w:rPr>
      <w:rFonts w:ascii="Helvetica" w:hAnsi="Helvetica"/>
      <w:kern w:val="10"/>
      <w:sz w:val="19"/>
      <w:szCs w:val="19"/>
      <w:lang w:val="de-CH" w:eastAsia="en-US" w:bidi="ar-SA"/>
    </w:rPr>
  </w:style>
  <w:style w:type="paragraph" w:styleId="Kopfzeile">
    <w:name w:val="header"/>
    <w:basedOn w:val="Standard"/>
    <w:semiHidden/>
    <w:rsid w:val="000F2808"/>
    <w:pPr>
      <w:tabs>
        <w:tab w:val="center" w:pos="4536"/>
        <w:tab w:val="right" w:pos="9072"/>
      </w:tabs>
    </w:pPr>
  </w:style>
  <w:style w:type="character" w:styleId="Hyperlink">
    <w:name w:val="Hyperlink"/>
    <w:uiPriority w:val="99"/>
    <w:rsid w:val="000F2808"/>
    <w:rPr>
      <w:b/>
      <w:color w:val="008080"/>
      <w:u w:val="none"/>
      <w:lang w:val="de-CH"/>
    </w:rPr>
  </w:style>
  <w:style w:type="paragraph" w:customStyle="1" w:styleId="ListBulletL1nospace">
    <w:name w:val="List Bullet (L1) no space"/>
    <w:basedOn w:val="Standard"/>
    <w:link w:val="ListBulletL1nospaceChar"/>
    <w:rsid w:val="00630E50"/>
    <w:pPr>
      <w:numPr>
        <w:numId w:val="34"/>
      </w:numPr>
      <w:tabs>
        <w:tab w:val="clear" w:pos="284"/>
      </w:tabs>
      <w:spacing w:after="0"/>
    </w:pPr>
  </w:style>
  <w:style w:type="paragraph" w:customStyle="1" w:styleId="ListBulletL1withspace">
    <w:name w:val="List Bullet (L1) with space"/>
    <w:basedOn w:val="Standard"/>
    <w:link w:val="ListBulletL1withspaceChar"/>
    <w:rsid w:val="00630E50"/>
    <w:pPr>
      <w:numPr>
        <w:ilvl w:val="1"/>
        <w:numId w:val="34"/>
      </w:numPr>
      <w:tabs>
        <w:tab w:val="clear" w:pos="284"/>
      </w:tabs>
    </w:pPr>
  </w:style>
  <w:style w:type="paragraph" w:customStyle="1" w:styleId="ListBulletL2nospace">
    <w:name w:val="List Bullet (L2) no space"/>
    <w:basedOn w:val="Standard"/>
    <w:rsid w:val="00630E50"/>
    <w:pPr>
      <w:numPr>
        <w:ilvl w:val="2"/>
        <w:numId w:val="34"/>
      </w:numPr>
      <w:tabs>
        <w:tab w:val="clear" w:pos="567"/>
      </w:tabs>
      <w:spacing w:after="0"/>
    </w:pPr>
  </w:style>
  <w:style w:type="paragraph" w:customStyle="1" w:styleId="ListBulletL2withspace">
    <w:name w:val="List Bullet (L2) with space"/>
    <w:basedOn w:val="Standard"/>
    <w:rsid w:val="00630E50"/>
    <w:pPr>
      <w:numPr>
        <w:ilvl w:val="3"/>
        <w:numId w:val="34"/>
      </w:numPr>
      <w:tabs>
        <w:tab w:val="clear" w:pos="567"/>
      </w:tabs>
    </w:pPr>
  </w:style>
  <w:style w:type="paragraph" w:styleId="Listennummer">
    <w:name w:val="List Number"/>
    <w:basedOn w:val="Standard"/>
    <w:rsid w:val="00630E50"/>
    <w:pPr>
      <w:numPr>
        <w:numId w:val="38"/>
      </w:numPr>
      <w:tabs>
        <w:tab w:val="clear" w:pos="284"/>
      </w:tabs>
      <w:spacing w:after="0"/>
    </w:pPr>
  </w:style>
  <w:style w:type="paragraph" w:customStyle="1" w:styleId="ListNumberwithspace">
    <w:name w:val="List Number with space"/>
    <w:basedOn w:val="Standard"/>
    <w:rsid w:val="00630E50"/>
    <w:pPr>
      <w:numPr>
        <w:ilvl w:val="1"/>
        <w:numId w:val="38"/>
      </w:numPr>
      <w:tabs>
        <w:tab w:val="clear" w:pos="284"/>
      </w:tabs>
    </w:pPr>
  </w:style>
  <w:style w:type="paragraph" w:customStyle="1" w:styleId="Listing">
    <w:name w:val="Listing"/>
    <w:basedOn w:val="Standard"/>
    <w:rsid w:val="000F2808"/>
    <w:pPr>
      <w:tabs>
        <w:tab w:val="left" w:pos="454"/>
        <w:tab w:val="left" w:pos="907"/>
        <w:tab w:val="left" w:pos="1361"/>
        <w:tab w:val="left" w:pos="1814"/>
        <w:tab w:val="left" w:pos="2268"/>
        <w:tab w:val="left" w:pos="2722"/>
      </w:tabs>
      <w:spacing w:after="0" w:line="240" w:lineRule="auto"/>
    </w:pPr>
    <w:rPr>
      <w:rFonts w:ascii="Courier New" w:hAnsi="Courier New" w:cs="Courier New"/>
      <w:bCs/>
      <w:noProof/>
    </w:rPr>
  </w:style>
  <w:style w:type="character" w:styleId="BesuchterHyperlink">
    <w:name w:val="FollowedHyperlink"/>
    <w:semiHidden/>
    <w:rsid w:val="000F2808"/>
    <w:rPr>
      <w:b/>
      <w:color w:val="003300"/>
      <w:u w:val="none"/>
      <w:lang w:val="de-CH"/>
    </w:rPr>
  </w:style>
  <w:style w:type="paragraph" w:customStyle="1" w:styleId="LogoClaim">
    <w:name w:val="LogoClaim"/>
    <w:rsid w:val="000F2808"/>
    <w:pPr>
      <w:spacing w:line="228" w:lineRule="exact"/>
    </w:pPr>
    <w:rPr>
      <w:rFonts w:ascii="Helvetica" w:hAnsi="Helvetica"/>
      <w:noProof/>
      <w:spacing w:val="8"/>
      <w:kern w:val="10"/>
      <w:sz w:val="23"/>
      <w:szCs w:val="23"/>
      <w:lang w:eastAsia="en-US"/>
    </w:rPr>
  </w:style>
  <w:style w:type="paragraph" w:customStyle="1" w:styleId="LogoNetcetera">
    <w:name w:val="LogoNetcetera"/>
    <w:basedOn w:val="Standard"/>
    <w:rsid w:val="000F2808"/>
    <w:pPr>
      <w:spacing w:after="0" w:line="228" w:lineRule="atLeast"/>
      <w:jc w:val="right"/>
    </w:pPr>
    <w:rPr>
      <w:noProof/>
      <w:spacing w:val="8"/>
      <w:position w:val="4"/>
      <w:sz w:val="23"/>
      <w:szCs w:val="23"/>
    </w:rPr>
  </w:style>
  <w:style w:type="paragraph" w:customStyle="1" w:styleId="LogoClaimBold">
    <w:name w:val="LogoClaimBold"/>
    <w:basedOn w:val="LogoClaim"/>
    <w:next w:val="LogoClaim"/>
    <w:rsid w:val="000F2808"/>
    <w:rPr>
      <w:b/>
      <w:caps/>
    </w:rPr>
  </w:style>
  <w:style w:type="paragraph" w:customStyle="1" w:styleId="Address">
    <w:name w:val="Address"/>
    <w:basedOn w:val="Standard"/>
    <w:semiHidden/>
    <w:rsid w:val="000F2808"/>
    <w:pPr>
      <w:spacing w:after="0" w:line="180" w:lineRule="exact"/>
    </w:pPr>
    <w:rPr>
      <w:noProof/>
      <w:color w:val="000000"/>
      <w:sz w:val="16"/>
      <w:szCs w:val="16"/>
    </w:rPr>
  </w:style>
  <w:style w:type="paragraph" w:styleId="Aufzhlungszeichen">
    <w:name w:val="List Bullet"/>
    <w:basedOn w:val="Standard"/>
    <w:semiHidden/>
    <w:rsid w:val="000F2808"/>
    <w:pPr>
      <w:numPr>
        <w:numId w:val="18"/>
      </w:numPr>
    </w:pPr>
  </w:style>
  <w:style w:type="character" w:customStyle="1" w:styleId="NoProofingOn">
    <w:name w:val="No Proofing On"/>
    <w:rsid w:val="000F2808"/>
    <w:rPr>
      <w:noProof/>
      <w:lang w:val="de-CH"/>
    </w:rPr>
  </w:style>
  <w:style w:type="character" w:customStyle="1" w:styleId="ListBulletL1withspaceChar">
    <w:name w:val="List Bullet (L1) with space Char"/>
    <w:link w:val="ListBulletL1withspace"/>
    <w:rsid w:val="00CF3A5C"/>
    <w:rPr>
      <w:rFonts w:ascii="Helvetica" w:hAnsi="Helvetica"/>
      <w:kern w:val="10"/>
      <w:sz w:val="19"/>
      <w:szCs w:val="19"/>
      <w:lang w:val="de-CH" w:eastAsia="en-US" w:bidi="ar-SA"/>
    </w:rPr>
  </w:style>
  <w:style w:type="paragraph" w:customStyle="1" w:styleId="Heading1noToc">
    <w:name w:val="Heading 1 noToc"/>
    <w:basedOn w:val="berschrift1"/>
    <w:next w:val="Standard"/>
    <w:rsid w:val="000F2808"/>
    <w:pPr>
      <w:numPr>
        <w:numId w:val="0"/>
      </w:numPr>
      <w:outlineLvl w:val="9"/>
    </w:pPr>
  </w:style>
  <w:style w:type="paragraph" w:customStyle="1" w:styleId="Heading1noNumber">
    <w:name w:val="Heading 1 noNumber"/>
    <w:basedOn w:val="berschrift1"/>
    <w:next w:val="Standard"/>
    <w:rsid w:val="006817EB"/>
    <w:pPr>
      <w:numPr>
        <w:numId w:val="0"/>
      </w:numPr>
    </w:pPr>
  </w:style>
  <w:style w:type="paragraph" w:styleId="Verzeichnis1">
    <w:name w:val="toc 1"/>
    <w:basedOn w:val="Standard"/>
    <w:next w:val="Standard"/>
    <w:uiPriority w:val="39"/>
    <w:rsid w:val="00942A02"/>
    <w:pPr>
      <w:keepLines/>
      <w:tabs>
        <w:tab w:val="right" w:pos="8552"/>
      </w:tabs>
      <w:spacing w:before="110"/>
      <w:ind w:hanging="794"/>
    </w:pPr>
    <w:rPr>
      <w:b/>
      <w:noProof/>
    </w:rPr>
  </w:style>
  <w:style w:type="paragraph" w:styleId="Verzeichnis2">
    <w:name w:val="toc 2"/>
    <w:basedOn w:val="Verzeichnis1"/>
    <w:next w:val="Standard"/>
    <w:uiPriority w:val="39"/>
    <w:rsid w:val="006A4382"/>
    <w:pPr>
      <w:spacing w:before="0" w:after="20"/>
      <w:ind w:left="567" w:hanging="567"/>
    </w:pPr>
    <w:rPr>
      <w:b w:val="0"/>
    </w:rPr>
  </w:style>
  <w:style w:type="paragraph" w:styleId="Verzeichnis3">
    <w:name w:val="toc 3"/>
    <w:basedOn w:val="Verzeichnis2"/>
    <w:next w:val="Standard"/>
    <w:uiPriority w:val="39"/>
    <w:rsid w:val="006A4382"/>
    <w:pPr>
      <w:tabs>
        <w:tab w:val="left" w:pos="1276"/>
      </w:tabs>
      <w:ind w:left="1276" w:hanging="709"/>
    </w:pPr>
  </w:style>
  <w:style w:type="paragraph" w:styleId="Verzeichnis4">
    <w:name w:val="toc 4"/>
    <w:basedOn w:val="Verzeichnis3"/>
    <w:next w:val="Standard"/>
    <w:rsid w:val="006A4382"/>
    <w:pPr>
      <w:ind w:left="1560" w:hanging="851"/>
    </w:pPr>
  </w:style>
  <w:style w:type="paragraph" w:customStyle="1" w:styleId="Heading2noNumber">
    <w:name w:val="Heading 2 noNumber"/>
    <w:basedOn w:val="berschrift2"/>
    <w:rsid w:val="000F2808"/>
    <w:pPr>
      <w:numPr>
        <w:ilvl w:val="0"/>
        <w:numId w:val="0"/>
      </w:numPr>
    </w:pPr>
  </w:style>
  <w:style w:type="paragraph" w:customStyle="1" w:styleId="Margin">
    <w:name w:val="Margin"/>
    <w:basedOn w:val="Standard"/>
    <w:rsid w:val="000F2808"/>
    <w:pPr>
      <w:keepNext/>
      <w:keepLines/>
      <w:framePr w:w="1559" w:hSpace="142" w:wrap="around" w:vAnchor="text" w:hAnchor="page" w:x="852" w:y="1"/>
    </w:pPr>
    <w:rPr>
      <w:b/>
      <w:kern w:val="2"/>
      <w:szCs w:val="22"/>
      <w:lang w:eastAsia="de-DE"/>
    </w:rPr>
  </w:style>
  <w:style w:type="paragraph" w:customStyle="1" w:styleId="Picture">
    <w:name w:val="Picture"/>
    <w:basedOn w:val="Standard"/>
    <w:next w:val="Standard"/>
    <w:rsid w:val="00BA2287"/>
    <w:pPr>
      <w:spacing w:line="240" w:lineRule="auto"/>
    </w:pPr>
    <w:rPr>
      <w:sz w:val="16"/>
    </w:rPr>
  </w:style>
  <w:style w:type="character" w:customStyle="1" w:styleId="NoProofingOff">
    <w:name w:val="No Proofing Off"/>
    <w:rsid w:val="00035EA5"/>
    <w:rPr>
      <w:lang w:val="de-CH"/>
    </w:rPr>
  </w:style>
  <w:style w:type="character" w:customStyle="1" w:styleId="EmphasisOn">
    <w:name w:val="Emphasis On"/>
    <w:rsid w:val="00035EA5"/>
    <w:rPr>
      <w:i/>
      <w:lang w:val="de-CH"/>
    </w:rPr>
  </w:style>
  <w:style w:type="paragraph" w:customStyle="1" w:styleId="Appendix1">
    <w:name w:val="Appendix 1"/>
    <w:basedOn w:val="Standard"/>
    <w:next w:val="Standard"/>
    <w:rsid w:val="00630E50"/>
    <w:pPr>
      <w:keepNext/>
      <w:keepLines/>
      <w:pageBreakBefore/>
      <w:numPr>
        <w:numId w:val="48"/>
      </w:numPr>
      <w:tabs>
        <w:tab w:val="clear" w:pos="-434"/>
      </w:tabs>
      <w:spacing w:after="560"/>
      <w:ind w:left="0" w:hanging="794"/>
      <w:outlineLvl w:val="0"/>
    </w:pPr>
    <w:rPr>
      <w:b/>
      <w:kern w:val="0"/>
      <w:sz w:val="24"/>
      <w:szCs w:val="24"/>
      <w:lang w:eastAsia="en-GB"/>
    </w:rPr>
  </w:style>
  <w:style w:type="paragraph" w:customStyle="1" w:styleId="Appendix2">
    <w:name w:val="Appendix 2"/>
    <w:basedOn w:val="Standard"/>
    <w:next w:val="Standard"/>
    <w:rsid w:val="00630E50"/>
    <w:pPr>
      <w:keepNext/>
      <w:keepLines/>
      <w:numPr>
        <w:ilvl w:val="1"/>
        <w:numId w:val="48"/>
      </w:numPr>
      <w:tabs>
        <w:tab w:val="clear" w:pos="794"/>
      </w:tabs>
      <w:spacing w:before="110"/>
      <w:ind w:left="0"/>
      <w:outlineLvl w:val="1"/>
    </w:pPr>
    <w:rPr>
      <w:b/>
      <w:kern w:val="0"/>
      <w:szCs w:val="24"/>
      <w:lang w:eastAsia="en-GB"/>
    </w:rPr>
  </w:style>
  <w:style w:type="paragraph" w:customStyle="1" w:styleId="TableHeader">
    <w:name w:val="Table Header"/>
    <w:basedOn w:val="Standard"/>
    <w:rsid w:val="006E32C2"/>
    <w:pPr>
      <w:keepNext/>
    </w:pPr>
    <w:rPr>
      <w:b/>
      <w:kern w:val="0"/>
      <w:szCs w:val="20"/>
    </w:rPr>
  </w:style>
  <w:style w:type="table" w:styleId="Tabellenraster">
    <w:name w:val="Table Grid"/>
    <w:basedOn w:val="NormaleTabelle"/>
    <w:rsid w:val="009B03CE"/>
    <w:pPr>
      <w:spacing w:after="110" w:line="28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unotenzeichen">
    <w:name w:val="footnote reference"/>
    <w:semiHidden/>
    <w:rsid w:val="00EE0FF0"/>
    <w:rPr>
      <w:vertAlign w:val="superscript"/>
    </w:rPr>
  </w:style>
  <w:style w:type="character" w:styleId="HTMLSchreibmaschine">
    <w:name w:val="HTML Typewriter"/>
    <w:rsid w:val="003C213D"/>
    <w:rPr>
      <w:rFonts w:ascii="Courier New" w:eastAsia="Times New Roman" w:hAnsi="Courier New" w:cs="Courier New"/>
      <w:sz w:val="20"/>
      <w:szCs w:val="20"/>
    </w:rPr>
  </w:style>
  <w:style w:type="character" w:styleId="Fett">
    <w:name w:val="Strong"/>
    <w:qFormat/>
    <w:rsid w:val="003C213D"/>
    <w:rPr>
      <w:b/>
      <w:bCs/>
    </w:rPr>
  </w:style>
  <w:style w:type="character" w:customStyle="1" w:styleId="berschrift2Zchn">
    <w:name w:val="Überschrift 2 Zchn"/>
    <w:link w:val="berschrift2"/>
    <w:rsid w:val="00BD1E39"/>
    <w:rPr>
      <w:rFonts w:ascii="Helvetica" w:hAnsi="Helvetica"/>
      <w:b/>
      <w:kern w:val="10"/>
      <w:sz w:val="23"/>
      <w:szCs w:val="19"/>
      <w:lang w:eastAsia="en-US"/>
    </w:rPr>
  </w:style>
  <w:style w:type="paragraph" w:customStyle="1" w:styleId="Default">
    <w:name w:val="Default"/>
    <w:rsid w:val="00003B46"/>
    <w:pPr>
      <w:autoSpaceDE w:val="0"/>
      <w:autoSpaceDN w:val="0"/>
      <w:adjustRightInd w:val="0"/>
    </w:pPr>
    <w:rPr>
      <w:rFonts w:ascii="Arial" w:hAnsi="Arial" w:cs="Arial"/>
      <w:color w:val="000000"/>
      <w:sz w:val="24"/>
      <w:szCs w:val="24"/>
    </w:rPr>
  </w:style>
  <w:style w:type="paragraph" w:styleId="Sprechblasentext">
    <w:name w:val="Balloon Text"/>
    <w:basedOn w:val="Standard"/>
    <w:link w:val="SprechblasentextZchn"/>
    <w:rsid w:val="009367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367C4"/>
    <w:rPr>
      <w:rFonts w:ascii="Tahoma" w:hAnsi="Tahoma" w:cs="Tahoma"/>
      <w:kern w:val="10"/>
      <w:sz w:val="16"/>
      <w:szCs w:val="16"/>
      <w:lang w:eastAsia="en-US"/>
    </w:rPr>
  </w:style>
  <w:style w:type="character" w:styleId="Platzhaltertext">
    <w:name w:val="Placeholder Text"/>
    <w:basedOn w:val="Absatz-Standardschriftart"/>
    <w:uiPriority w:val="99"/>
    <w:semiHidden/>
    <w:rsid w:val="009367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1447">
      <w:bodyDiv w:val="1"/>
      <w:marLeft w:val="0"/>
      <w:marRight w:val="0"/>
      <w:marTop w:val="0"/>
      <w:marBottom w:val="0"/>
      <w:divBdr>
        <w:top w:val="none" w:sz="0" w:space="0" w:color="auto"/>
        <w:left w:val="none" w:sz="0" w:space="0" w:color="auto"/>
        <w:bottom w:val="none" w:sz="0" w:space="0" w:color="auto"/>
        <w:right w:val="none" w:sz="0" w:space="0" w:color="auto"/>
      </w:divBdr>
    </w:div>
    <w:div w:id="44915917">
      <w:bodyDiv w:val="1"/>
      <w:marLeft w:val="0"/>
      <w:marRight w:val="0"/>
      <w:marTop w:val="0"/>
      <w:marBottom w:val="0"/>
      <w:divBdr>
        <w:top w:val="none" w:sz="0" w:space="0" w:color="auto"/>
        <w:left w:val="none" w:sz="0" w:space="0" w:color="auto"/>
        <w:bottom w:val="none" w:sz="0" w:space="0" w:color="auto"/>
        <w:right w:val="none" w:sz="0" w:space="0" w:color="auto"/>
      </w:divBdr>
    </w:div>
    <w:div w:id="134952409">
      <w:bodyDiv w:val="1"/>
      <w:marLeft w:val="0"/>
      <w:marRight w:val="0"/>
      <w:marTop w:val="0"/>
      <w:marBottom w:val="0"/>
      <w:divBdr>
        <w:top w:val="none" w:sz="0" w:space="0" w:color="auto"/>
        <w:left w:val="none" w:sz="0" w:space="0" w:color="auto"/>
        <w:bottom w:val="none" w:sz="0" w:space="0" w:color="auto"/>
        <w:right w:val="none" w:sz="0" w:space="0" w:color="auto"/>
      </w:divBdr>
    </w:div>
    <w:div w:id="279266716">
      <w:bodyDiv w:val="1"/>
      <w:marLeft w:val="0"/>
      <w:marRight w:val="0"/>
      <w:marTop w:val="0"/>
      <w:marBottom w:val="0"/>
      <w:divBdr>
        <w:top w:val="none" w:sz="0" w:space="0" w:color="auto"/>
        <w:left w:val="none" w:sz="0" w:space="0" w:color="auto"/>
        <w:bottom w:val="none" w:sz="0" w:space="0" w:color="auto"/>
        <w:right w:val="none" w:sz="0" w:space="0" w:color="auto"/>
      </w:divBdr>
    </w:div>
    <w:div w:id="388379017">
      <w:bodyDiv w:val="1"/>
      <w:marLeft w:val="0"/>
      <w:marRight w:val="0"/>
      <w:marTop w:val="0"/>
      <w:marBottom w:val="0"/>
      <w:divBdr>
        <w:top w:val="none" w:sz="0" w:space="0" w:color="auto"/>
        <w:left w:val="none" w:sz="0" w:space="0" w:color="auto"/>
        <w:bottom w:val="none" w:sz="0" w:space="0" w:color="auto"/>
        <w:right w:val="none" w:sz="0" w:space="0" w:color="auto"/>
      </w:divBdr>
    </w:div>
    <w:div w:id="769398660">
      <w:bodyDiv w:val="1"/>
      <w:marLeft w:val="0"/>
      <w:marRight w:val="0"/>
      <w:marTop w:val="0"/>
      <w:marBottom w:val="0"/>
      <w:divBdr>
        <w:top w:val="none" w:sz="0" w:space="0" w:color="auto"/>
        <w:left w:val="none" w:sz="0" w:space="0" w:color="auto"/>
        <w:bottom w:val="none" w:sz="0" w:space="0" w:color="auto"/>
        <w:right w:val="none" w:sz="0" w:space="0" w:color="auto"/>
      </w:divBdr>
    </w:div>
    <w:div w:id="786779126">
      <w:bodyDiv w:val="1"/>
      <w:marLeft w:val="0"/>
      <w:marRight w:val="0"/>
      <w:marTop w:val="0"/>
      <w:marBottom w:val="0"/>
      <w:divBdr>
        <w:top w:val="none" w:sz="0" w:space="0" w:color="auto"/>
        <w:left w:val="none" w:sz="0" w:space="0" w:color="auto"/>
        <w:bottom w:val="none" w:sz="0" w:space="0" w:color="auto"/>
        <w:right w:val="none" w:sz="0" w:space="0" w:color="auto"/>
      </w:divBdr>
    </w:div>
    <w:div w:id="1276400088">
      <w:bodyDiv w:val="1"/>
      <w:marLeft w:val="0"/>
      <w:marRight w:val="0"/>
      <w:marTop w:val="0"/>
      <w:marBottom w:val="0"/>
      <w:divBdr>
        <w:top w:val="none" w:sz="0" w:space="0" w:color="auto"/>
        <w:left w:val="none" w:sz="0" w:space="0" w:color="auto"/>
        <w:bottom w:val="none" w:sz="0" w:space="0" w:color="auto"/>
        <w:right w:val="none" w:sz="0" w:space="0" w:color="auto"/>
      </w:divBdr>
    </w:div>
    <w:div w:id="1764715838">
      <w:bodyDiv w:val="1"/>
      <w:marLeft w:val="0"/>
      <w:marRight w:val="0"/>
      <w:marTop w:val="0"/>
      <w:marBottom w:val="0"/>
      <w:divBdr>
        <w:top w:val="none" w:sz="0" w:space="0" w:color="auto"/>
        <w:left w:val="none" w:sz="0" w:space="0" w:color="auto"/>
        <w:bottom w:val="none" w:sz="0" w:space="0" w:color="auto"/>
        <w:right w:val="none" w:sz="0" w:space="0" w:color="auto"/>
      </w:divBdr>
    </w:div>
    <w:div w:id="20418552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object-refinery.com/"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s://github.com/delsener/ch.zhaw.softwareprj2.git"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commons.apache.org/proper/commons-jex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jfree.org/jfreechart/sample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ocal\templates\office2003\workgrouptemplates\standard-d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Allgemein"/>
          <w:gallery w:val="placeholder"/>
        </w:category>
        <w:types>
          <w:type w:val="bbPlcHdr"/>
        </w:types>
        <w:behaviors>
          <w:behavior w:val="content"/>
        </w:behaviors>
        <w:guid w:val="{0BAE8009-CB2A-43B7-A4CF-221052036DDC}"/>
      </w:docPartPr>
      <w:docPartBody>
        <w:p w:rsidR="00000000" w:rsidRDefault="0036650D">
          <w:r w:rsidRPr="00AE3F70">
            <w:rPr>
              <w:rStyle w:val="Platzhaltertext"/>
            </w:rPr>
            <w:t>Geben Sie hier eine Formel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50D"/>
    <w:rsid w:val="0036650D"/>
    <w:rsid w:val="00B12DD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650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665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standard-de.dot</Template>
  <TotalTime>0</TotalTime>
  <Pages>26</Pages>
  <Words>2798</Words>
  <Characters>17631</Characters>
  <Application>Microsoft Office Word</Application>
  <DocSecurity>0</DocSecurity>
  <Lines>146</Lines>
  <Paragraphs>40</Paragraphs>
  <ScaleCrop>false</ScaleCrop>
  <Company>Umbrella Organisation U+O AG</Company>
  <LinksUpToDate>false</LinksUpToDate>
  <CharactersWithSpaces>20389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user</dc:creator>
  <cp:lastModifiedBy>Roger Knecht.</cp:lastModifiedBy>
  <cp:revision>3</cp:revision>
  <cp:lastPrinted>2010-03-03T14:58:00Z</cp:lastPrinted>
  <dcterms:created xsi:type="dcterms:W3CDTF">2013-05-18T16:04:00Z</dcterms:created>
  <dcterms:modified xsi:type="dcterms:W3CDTF">2013-05-18T16:10:00Z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Version 1.0</vt:lpwstr>
  </property>
</Properties>
</file>